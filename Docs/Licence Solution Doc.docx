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1222407328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4"/>
        </w:rPr>
      </w:sdtEndPr>
      <w:sdtContent>
        <w:p w:rsidR="00730339" w:rsidRDefault="00730339">
          <w:pPr>
            <w:pStyle w:val="NoSpacing"/>
          </w:pPr>
          <w:r>
            <w:rPr>
              <w:noProof/>
              <w:lang w:val="en-ZA" w:eastAsia="en-Z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30339" w:rsidRDefault="0073033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/7ttH0okAAB+BAEADgAAAAAAAAAA&#10;AAAAAAAuAgAAZHJzL2Uyb0RvYy54bWxQSwECLQAUAAYACAAAACEAT/eVMt0AAAAGAQAADwAAAAAA&#10;AAAAAAAAAACkJgAAZHJzL2Rvd25yZXYueG1sUEsFBgAAAAAEAAQA8wAAAK4nAAAAAA==&#10;">
                    <v:rect id="Rectangle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4e5b6f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MjMMA&#10;AADaAAAADwAAAGRycy9kb3ducmV2LnhtbESPT2sCMRTE74LfIbxCb5qtFSlbo6j0j8WTayseH5vn&#10;ZnHzsiRR12/fFAoeh5n5DTOdd7YRF/KhdqzgaZiBIC6drrlS8L17H7yACBFZY+OYFNwowHzW700x&#10;1+7KW7oUsRIJwiFHBSbGNpcylIYshqFriZN3dN5iTNJXUnu8Jrht5CjLJtJizWnBYEsrQ+WpOFsF&#10;m3Nl9jua/LjD54dcRj9+G32tlXp86BavICJ18R7+b6+1gmf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MjMMAAADaAAAADwAAAAAAAAAAAAAAAACYAgAAZHJzL2Rv&#10;d25yZXYueG1sUEsFBgAAAAAEAAQA9QAAAIgDAAAAAA==&#10;" adj="18883" fillcolor="#00a0b8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30339" w:rsidRDefault="0073033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o:lock v:ext="edit" aspectratio="t"/>
                        <v:shape id="Freeform 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WnsIA&#10;AADaAAAADwAAAGRycy9kb3ducmV2LnhtbESPzWvCQBTE7wX/h+UJvZRmYw8iqauE0BI9+nV/ZF8+&#10;NPs2ZNcY/etdodDjMDO/YZbr0bRioN41lhXMohgEcWF1w5WC4+H3cwHCeWSNrWVScCcH69XkbYmJ&#10;tjfe0bD3lQgQdgkqqL3vEildUZNBF9mOOHil7Q36IPtK6h5vAW5a+RXHc2mw4bBQY0dZTcVlfzUK&#10;9OOQ28HkVfZx2v6Uab7Y5Gen1Pt0TL9BeBr9f/ivvdEK5vC6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3BaewgAAANoAAAAPAAAAAAAAAAAAAAAAAJgCAABkcnMvZG93&#10;bnJldi54bWxQSwUGAAAAAAQABAD1AAAAhwMAAAAA&#10;" path="m,l39,152,84,304r38,113l122,440,76,306,39,180,6,53,,xe" fillcolor="#4e5b6f [3215]" strokecolor="#4e5b6f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MvDMMA&#10;AADaAAAADwAAAGRycy9kb3ducmV2LnhtbESPwW7CMBBE70j8g7VIvYFDJaBKcVBAasWlB2g/YBsv&#10;cZp4HdmGpH9fV0LiOJqZN5rtbrSduJEPjWMFy0UGgrhyuuFawdfn2/wFRIjIGjvHpOCXAuyK6WSL&#10;uXYDn+h2jrVIEA45KjAx9rmUoTJkMSxcT5y8i/MWY5K+ltrjkOC2k89ZtpYWG04LBns6GKra89Uq&#10;uOr14X21Gtuf78GV/vKxL4/OKPU0G8tXEJHG+Ajf20etYAP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MvDMMAAADaAAAADwAAAAAAAAAAAAAAAACYAgAAZHJzL2Rv&#10;d25yZXYueG1sUEsFBgAAAAAEAAQA9QAAAIgDAAAAAA==&#10;" path="m,l8,19,37,93r30,74l116,269r-8,l60,169,30,98,1,25,,xe" fillcolor="#4e5b6f [3215]" strokecolor="#4e5b6f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OHMAA&#10;AADaAAAADwAAAGRycy9kb3ducmV2LnhtbERPXWvCMBR9F/wP4Qp701Q3hlSjiCDoGEhbGezt0lzb&#10;bs1NSaK2/355EPZ4ON/rbW9acSfnG8sK5rMEBHFpdcOVgktxmC5B+ICssbVMCgbysN2MR2tMtX1w&#10;Rvc8VCKGsE9RQR1Cl0rpy5oM+pntiCN3tc5giNBVUjt8xHDTykWSvEuDDceGGjva11T+5jej4Pw2&#10;/ODpZrLFa5GcHH52x4+vb6VeJv1uBSJQH/7FT/dRK4hb45V4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QVOHMAAAADaAAAADwAAAAAAAAAAAAAAAACYAgAAZHJzL2Rvd25y&#10;ZXYueG1sUEsFBgAAAAAEAAQA9QAAAIUDAAAAAA==&#10;" path="m,l,,1,79r2,80l12,317,23,476,39,634,58,792,83,948r24,138l135,1223r5,49l138,1262,105,1106,77,949,53,792,35,634,20,476,9,317,2,159,,79,,xe" fillcolor="#4e5b6f [3215]" strokecolor="#4e5b6f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4fb8A&#10;AADaAAAADwAAAGRycy9kb3ducmV2LnhtbERPy2rCQBTdF/yH4Qru6iQupI2ZSCmILtyoFbeXzG0S&#10;mrkTM6N5fH1HEFwezjtd96YWd2pdZVlBPI9AEOdWV1wo+Dlt3j9AOI+ssbZMCgZysM4mbykm2nZ8&#10;oPvRFyKEsEtQQel9k0jp8pIMurltiAP3a1uDPsC2kLrFLoSbWi6iaCkNVhwaSmzou6T873gzCi7F&#10;GDWLq4/j7XkIw8ZK7/aDUrNp/7UC4an3L/HTvdMKPuFxJdwAm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m7h9vwAAANoAAAAPAAAAAAAAAAAAAAAAAJgCAABkcnMvZG93bnJl&#10;di54bWxQSwUGAAAAAAQABAD1AAAAhAMAAAAA&#10;" path="m45,r,l35,66r-9,67l14,267,6,401,3,534,6,669r8,134l18,854r,-3l9,814,8,803,1,669,,534,3,401,12,267,25,132,34,66,45,xe" fillcolor="#4e5b6f [3215]" strokecolor="#4e5b6f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bHMEA&#10;AADbAAAADwAAAGRycy9kb3ducmV2LnhtbERPS2vCQBC+F/wPywi91U0CWo1uggiV0p5qRfA2ZicP&#10;zM6G3a2m/75bKPQ2H99zNuVoenEj5zvLCtJZAoK4srrjRsHx8+VpCcIHZI29ZVLwTR7KYvKwwVzb&#10;O3/Q7RAaEUPY56igDWHIpfRVSwb9zA7EkautMxgidI3UDu8x3PQyS5KFNNhxbGhxoF1L1fXwZRRY&#10;Sa6m03O3yt7M4j2c9/X8YpR6nI7bNYhAY/gX/7lfdZyfwu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umxzBAAAA2wAAAA8AAAAAAAAAAAAAAAAAmAIAAGRycy9kb3du&#10;cmV2LnhtbFBLBQYAAAAABAAEAPUAAACGAwAAAAA=&#10;" path="m,l10,44r11,82l34,207r19,86l75,380r25,86l120,521r21,55l152,618r2,11l140,595,115,532,93,468,67,383,47,295,28,207,12,104,,xe" fillcolor="#4e5b6f [3215]" strokecolor="#4e5b6f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mub8A&#10;AADbAAAADwAAAGRycy9kb3ducmV2LnhtbERPTWsCMRC9F/wPYQRvNVvRIlujVEHQY616HjfTTdjN&#10;ZEmirv++EQq9zeN9zmLVu1bcKETrWcHbuABBXHltuVZw/N6+zkHEhKyx9UwKHhRhtRy8LLDU/s5f&#10;dDukWuQQjiUqMCl1pZSxMuQwjn1HnLkfHxymDEMtdcB7DnetnBTFu3RoOTcY7GhjqGoOV6cgmLRu&#10;jrOwnjab8357sfZy8lap0bD//ACRqE//4j/3Tuf5E3j+k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Wa5vwAAANsAAAAPAAAAAAAAAAAAAAAAAJgCAABkcnMvZG93bnJl&#10;di54bWxQSwUGAAAAAAQABAD1AAAAhAMAAAAA&#10;" path="m,l33,69r-9,l12,35,,xe" fillcolor="#4e5b6f [3215]" strokecolor="#4e5b6f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6qMAA&#10;AADbAAAADwAAAGRycy9kb3ducmV2LnhtbERP3WrCMBS+H/gO4QjejJnOwR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6qMAAAADbAAAADwAAAAAAAAAAAAAAAACYAgAAZHJzL2Rvd25y&#10;ZXYueG1sUEsFBgAAAAAEAAQA9QAAAIUDAAAAAA==&#10;" path="m,l9,37r,3l15,93,5,49,,xe" fillcolor="#4e5b6f [3215]" strokecolor="#4e5b6f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Gu8AA&#10;AADbAAAADwAAAGRycy9kb3ducmV2LnhtbERPTUsDMRC9C/0PYQrebFbRImvTYiuCJ8UqiLdhM01W&#10;N5OQxM323xtB6G0e73NWm8kNYqSYes8KLhcNCOLO656Ngve3x4tbECkjaxw8k4IjJdisZ2crbLUv&#10;/ErjPhtRQzi1qMDmHFopU2fJYVr4QFy5g48Oc4XRSB2x1HA3yKumWUqHPdcGi4F2lrrv/Y9T8LE0&#10;JdwU+/kVyvZoXh4Oz9GOSp3Pp/s7EJmmfBL/u590nX8Nf7/UA+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pNGu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e5b6f [3215]" strokecolor="#4e5b6f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0WMUA&#10;AADbAAAADwAAAGRycy9kb3ducmV2LnhtbERP22rCQBB9L/gPywi+FN000CLRVaRFLS2FeEHwbcyO&#10;SWh2NmRXTfr13ULBtzmc60znranElRpXWlbwNIpAEGdWl5wr2O+WwzEI55E1VpZJQUcO5rPewxQT&#10;bW+8oevW5yKEsEtQQeF9nUjpsoIMupGtiQN3to1BH2CTS93gLYSbSsZR9CINlhwaCqzptaDse3sx&#10;Cr4+/JEf0/QU/6xXb6vuEH+mXazUoN8uJiA8tf4u/ne/6zD/Gf5+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bRYxQAAANsAAAAPAAAAAAAAAAAAAAAAAJgCAABkcnMv&#10;ZG93bnJldi54bWxQSwUGAAAAAAQABAD1AAAAigMAAAAA&#10;" path="m,l6,16r1,3l11,80r9,52l33,185r3,9l21,161,15,145,5,81,1,41,,xe" fillcolor="#4e5b6f [3215]" strokecolor="#4e5b6f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2cMMA&#10;AADbAAAADwAAAGRycy9kb3ducmV2LnhtbERPTWvCQBC9F/wPywi9NZtKEUndBCto60lMe4i3ITtm&#10;g9nZmN1q+u/dQqG3ebzPWRaj7cSVBt86VvCcpCCIa6dbbhR8fW6eFiB8QNbYOSYFP+ShyCcPS8y0&#10;u/GBrmVoRAxhn6ECE0KfSelrQxZ94nriyJ3cYDFEODRSD3iL4baTszSdS4stxwaDPa0N1efy2yq4&#10;rLY7/X58Oe7LxaF6M5dqO9tVSj1Ox9UriEBj+Bf/uT90nD+H31/i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T2cMMAAADbAAAADwAAAAAAAAAAAAAAAACYAgAAZHJzL2Rv&#10;d25yZXYueG1sUEsFBgAAAAAEAAQA9QAAAIgDAAAAAA==&#10;" path="m,l31,65r-8,l,xe" fillcolor="#4e5b6f [3215]" strokecolor="#4e5b6f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fOsMA&#10;AADbAAAADwAAAGRycy9kb3ducmV2LnhtbERPS2sCMRC+F/ofwgi9uVk91HY1LioIngp1reBt2Iz7&#10;cDPZJqlu++ubgtDbfHzPWeSD6cSVnG8sK5gkKQji0uqGKwWHYjt+AeEDssbOMin4Jg/58vFhgZm2&#10;N36n6z5UIoawz1BBHUKfSenLmgz6xPbEkTtbZzBE6CqpHd5iuOnkNE2fpcGGY0ONPW1qKi/7L6Og&#10;3f3w6W223n72r9ysq7b4OLpCqafRsJqDCDSEf/HdvdNx/gz+fo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JfOsMAAADbAAAADwAAAAAAAAAAAAAAAACYAgAAZHJzL2Rv&#10;d25yZXYueG1sUEsFBgAAAAAEAAQA9QAAAIgDAAAAAA==&#10;" path="m,l6,17,7,42,6,39,,23,,xe" fillcolor="#4e5b6f [3215]" strokecolor="#4e5b6f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IvsUA&#10;AADbAAAADwAAAGRycy9kb3ducmV2LnhtbESPQWvCQBCF7wX/wzKCt7rRg5ToKipIRSi0thdvQ3ZM&#10;otnZdHc1qb++cyj0NsN78943i1XvGnWnEGvPBibjDBRx4W3NpYGvz93zC6iYkC02nsnAD0VYLQdP&#10;C8yt7/iD7sdUKgnhmKOBKqU21zoWFTmMY98Si3b2wWGSNZTaBuwk3DV6mmUz7bBmaaiwpW1FxfV4&#10;cwZ8V9w24dTg9/riXh/nt256eLwbMxr26zmoRH36N/9d763gC6z8Ig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Ii+xQAAANsAAAAPAAAAAAAAAAAAAAAAAJgCAABkcnMv&#10;ZG93bnJldi54bWxQSwUGAAAAAAQABAD1AAAAigMAAAAA&#10;" path="m,l6,16,21,49,33,84r12,34l44,118,13,53,11,42,,xe" fillcolor="#4e5b6f [3215]" strokecolor="#4e5b6f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o:lock v:ext="edit" aspectratio="t"/>
                        <v:shape id="Freeform 23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6/sYA&#10;AADbAAAADwAAAGRycy9kb3ducmV2LnhtbESPT2sCMRTE74LfITyhN81WQW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r6/sYAAADbAAAADwAAAAAAAAAAAAAAAACYAgAAZHJz&#10;L2Rvd25yZXYueG1sUEsFBgAAAAAEAAQA9QAAAIsDAAAAAA==&#10;" path="m,l41,155,86,309r39,116l125,450,79,311,41,183,7,54,,xe" fillcolor="#4e5b6f [3215]" strokecolor="#4e5b6f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4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8cd8MA&#10;AADbAAAADwAAAGRycy9kb3ducmV2LnhtbESP3YrCMBSE7xd8h3AEb5Y1rah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8cd8MAAADbAAAADwAAAAAAAAAAAAAAAACYAgAAZHJzL2Rv&#10;d25yZXYueG1sUEsFBgAAAAAEAAQA9QAAAIgDAAAAAA==&#10;" path="m,l8,20,37,96r32,74l118,275r-9,l61,174,30,100,,26,,xe" fillcolor="#4e5b6f [3215]" strokecolor="#4e5b6f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5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b+s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Vv6xQAAANsAAAAPAAAAAAAAAAAAAAAAAJgCAABkcnMv&#10;ZG93bnJldi54bWxQSwUGAAAAAAQABAD1AAAAigMAAAAA&#10;" path="m,l16,72r4,49l18,112,,31,,xe" fillcolor="#4e5b6f [3215]" strokecolor="#4e5b6f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+WWsIA&#10;AADbAAAADwAAAGRycy9kb3ducmV2LnhtbESPzWrDMBCE74W8g9hAb7UUU5zgRgkhkFIKPeTvvlhb&#10;y8RaGUuJnbevCoEch5n5hlmuR9eKG/Wh8axhlikQxJU3DdcaTsfd2wJEiMgGW8+k4U4B1qvJyxJL&#10;4wfe0+0Qa5EgHErUYGPsSilDZclhyHxHnLxf3zuMSfa1ND0OCe5amStVSIcNpwWLHW0tVZfD1Wng&#10;7zxYHoIyxc/i/T7/PKvZ7qz163TcfICINMZn+NH+MhryAv6/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5ZawgAAANsAAAAPAAAAAAAAAAAAAAAAAJgCAABkcnMvZG93&#10;bnJldi54bWxQSwUGAAAAAAQABAD1AAAAhwMAAAAA&#10;" path="m,l11,46r11,83l36,211r19,90l76,389r27,87l123,533r21,55l155,632r3,11l142,608,118,544,95,478,69,391,47,302,29,212,13,107,,xe" fillcolor="#4e5b6f [3215]" strokecolor="#4e5b6f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7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aMUA&#10;AADbAAAADwAAAGRycy9kb3ducmV2LnhtbESPS2vDMBCE74H+B7GF3hK5PjTGjRKalILJJc0Lmtti&#10;bW0Ta2Us1Y9/HxUCOQ4z8w2zWA2mFh21rrKs4HUWgSDOra64UHA6fk0TEM4ja6wtk4KRHKyWT5MF&#10;ptr2vKfu4AsRIOxSVFB636RSurwkg25mG+Lg/drWoA+yLaRusQ9wU8s4it6kwYrDQokNbUrKr4c/&#10;o6D5Xn/2m4vbVuc4Gfx4znaX4kepl+fh4x2Ep8E/wvd2phXEc/j/En6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0AJoxQAAANsAAAAPAAAAAAAAAAAAAAAAAJgCAABkcnMv&#10;ZG93bnJldi54bWxQSwUGAAAAAAQABAD1AAAAigMAAAAA&#10;" path="m,l33,71r-9,l11,36,,xe" fillcolor="#4e5b6f [3215]" strokecolor="#4e5b6f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8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Tmr4A&#10;AADbAAAADwAAAGRycy9kb3ducmV2LnhtbERPy6rCMBDdC/5DGMGdplYQqUYRQRBciC/Q3diMbbGZ&#10;lCRq/XuzuHCXh/OeL1tTizc5X1lWMBomIIhzqysuFJxPm8EUhA/IGmvLpOBLHpaLbmeOmbYfPtD7&#10;GAoRQ9hnqKAMocmk9HlJBv3QNsSRe1hnMEToCqkdfmK4qWWaJBNpsOLYUGJD65Ly5/FlFFx2e9fo&#10;9La5T8ar01XanabDXal+r13NQARqw7/4z73VCtI4Nn6JP0Au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pE5q+AAAA2wAAAA8AAAAAAAAAAAAAAAAAmAIAAGRycy9kb3ducmV2&#10;LnhtbFBLBQYAAAAABAAEAPUAAACDAwAAAAA=&#10;" path="m,l8,37r,4l15,95,4,49,,xe" fillcolor="#4e5b6f [3215]" strokecolor="#4e5b6f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9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wGYcUA&#10;AADbAAAADwAAAGRycy9kb3ducmV2LnhtbESPQWvCQBSE70L/w/KE3pqNQUpNXUWsllJBaOylt0f2&#10;NRvNvg3ZVaO/visUPA4z8w0znfe2ESfqfO1YwShJQRCXTtdcKfjerZ9eQPiArLFxTAou5GE+exhM&#10;MdfuzF90KkIlIoR9jgpMCG0upS8NWfSJa4mj9+s6iyHKrpK6w3OE20ZmafosLdYcFwy2tDRUHoqj&#10;VTBefh6vq22m34ox6/37xoy2P0apx2G/eAURqA/38H/7QyvIJn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rAZh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e5b6f [3215]" strokecolor="#4e5b6f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KrMQA&#10;AADbAAAADwAAAGRycy9kb3ducmV2LnhtbESPy27CQAxF95X6DyNXYgeTPmhJyIBQKRIbFjw+wGRM&#10;EjXjSTNDSP++XiB1aV3f4+N8ObhG9dSF2rOB50kCirjwtubSwOm4Gc9AhYhssfFMBn4pwHLx+JBj&#10;Zv2N99QfYqkEwiFDA1WMbaZ1KCpyGCa+JZbs4juHUcau1LbDm8Bdo1+S5F07rFkuVNjSZ0XF9+Hq&#10;RAO/4uzto/yhVT9dX4/ndLurU2NGT8NqDirSEP+X7+2tNfAq9vKLA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CqzEAAAA2wAAAA8AAAAAAAAAAAAAAAAAmAIAAGRycy9k&#10;b3ducmV2LnhtbFBLBQYAAAAABAAEAPUAAACJAwAAAAA=&#10;" path="m,l6,15r1,3l12,80r9,54l33,188r4,8l22,162,15,146,5,81,1,40,,xe" fillcolor="#4e5b6f [3215]" strokecolor="#4e5b6f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1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18UA&#10;AADbAAAADwAAAGRycy9kb3ducmV2LnhtbESPQWsCMRSE74X+h/CEXkSzttDqapRSWuqlSDWI3h7J&#10;c3fp5mXZxHX9901B6HGYmW+Yxap3teioDZVnBZNxBoLYeFtxoUDvPkZTECEiW6w9k4IrBVgt7+8W&#10;mFt/4W/qtrEQCcIhRwVljE0uZTAlOQxj3xAn7+RbhzHJtpC2xUuCu1o+Zt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o3XxQAAANsAAAAPAAAAAAAAAAAAAAAAAJgCAABkcnMv&#10;ZG93bnJldi54bWxQSwUGAAAAAAQABAD1AAAAigMAAAAA&#10;" path="m,l31,66r-7,l,xe" fillcolor="#4e5b6f [3215]" strokecolor="#4e5b6f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2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POMMA&#10;AADbAAAADwAAAGRycy9kb3ducmV2LnhtbESPQWvCQBSE74L/YXmCN92YQpHUNRRpoZeC1QQ8PnZf&#10;s7HZtyG71eiv7xYKPQ4z8w2zKUfXiQsNofWsYLXMQBBrb1puFFTH18UaRIjIBjvPpOBGAcrtdLLB&#10;wvgrf9DlEBuRIBwKVGBj7Aspg7bkMCx9T5y8Tz84jEkOjTQDXhPcdTLPskfpsOW0YLGnnSX9dfh2&#10;Clp7xvf6rgPW8qXy+rw/SWqUms/G5ycQkcb4H/5rvxkFDz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rPOMMAAADbAAAADwAAAAAAAAAAAAAAAACYAgAAZHJzL2Rv&#10;d25yZXYueG1sUEsFBgAAAAAEAAQA9QAAAIgDAAAAAA==&#10;" path="m,l7,17r,26l6,40,,25,,xe" fillcolor="#4e5b6f [3215]" strokecolor="#4e5b6f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3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ii8IA&#10;AADbAAAADwAAAGRycy9kb3ducmV2LnhtbESPT4vCMBTE74LfITxhb5q6gm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GKLwgAAANsAAAAPAAAAAAAAAAAAAAAAAJgCAABkcnMvZG93&#10;bnJldi54bWxQSwUGAAAAAAQABAD1AAAAhwMAAAAA&#10;" path="m,l7,16,22,50,33,86r13,35l45,121,14,55,11,44,,xe" fillcolor="#4e5b6f [3215]" strokecolor="#4e5b6f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0339" w:rsidRDefault="0073033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User Document</w:t>
                                    </w:r>
                                  </w:sdtContent>
                                </w:sdt>
                              </w:p>
                              <w:p w:rsidR="00730339" w:rsidRDefault="00730339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Licence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Solution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VeA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LLTBRV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30339" w:rsidRDefault="0073033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User Document</w:t>
                              </w:r>
                            </w:sdtContent>
                          </w:sdt>
                        </w:p>
                        <w:p w:rsidR="00730339" w:rsidRDefault="00730339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Licence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Solution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30339" w:rsidRDefault="00730339">
          <w:pPr>
            <w:rPr>
              <w:sz w:val="24"/>
            </w:rPr>
          </w:pPr>
        </w:p>
        <w:p w:rsidR="00730339" w:rsidRPr="00730339" w:rsidRDefault="00730339" w:rsidP="00730339">
          <w:pPr>
            <w:rPr>
              <w:sz w:val="24"/>
            </w:rPr>
          </w:pPr>
        </w:p>
        <w:p w:rsidR="00730339" w:rsidRPr="00730339" w:rsidRDefault="00730339" w:rsidP="00730339">
          <w:pPr>
            <w:rPr>
              <w:sz w:val="24"/>
            </w:rPr>
          </w:pPr>
        </w:p>
        <w:p w:rsidR="00730339" w:rsidRPr="00730339" w:rsidRDefault="00730339" w:rsidP="00730339">
          <w:pPr>
            <w:rPr>
              <w:sz w:val="24"/>
            </w:rPr>
          </w:pPr>
        </w:p>
        <w:p w:rsidR="00730339" w:rsidRPr="00730339" w:rsidRDefault="00730339" w:rsidP="00730339">
          <w:pPr>
            <w:rPr>
              <w:sz w:val="24"/>
            </w:rPr>
          </w:pPr>
        </w:p>
        <w:p w:rsidR="00730339" w:rsidRPr="00730339" w:rsidRDefault="00730339" w:rsidP="00730339">
          <w:pPr>
            <w:rPr>
              <w:sz w:val="24"/>
            </w:rPr>
          </w:pPr>
        </w:p>
        <w:p w:rsidR="00730339" w:rsidRDefault="00730339" w:rsidP="00730339">
          <w:pPr>
            <w:tabs>
              <w:tab w:val="left" w:pos="3340"/>
            </w:tabs>
            <w:rPr>
              <w:sz w:val="24"/>
            </w:rPr>
          </w:pPr>
          <w:r>
            <w:rPr>
              <w:sz w:val="24"/>
            </w:rPr>
            <w:tab/>
          </w:r>
          <w:r>
            <w:rPr>
              <w:noProof/>
              <w:sz w:val="24"/>
              <w:lang w:val="en-ZA" w:eastAsia="en-ZA"/>
            </w:rPr>
            <w:drawing>
              <wp:inline distT="0" distB="0" distL="0" distR="0">
                <wp:extent cx="5486400" cy="5270500"/>
                <wp:effectExtent l="0" t="0" r="0" b="635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dex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27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0339" w:rsidRDefault="001921D9">
          <w:pPr>
            <w:rPr>
              <w:sz w:val="24"/>
            </w:rPr>
          </w:pP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2146300</wp:posOffset>
                    </wp:positionH>
                    <wp:positionV relativeFrom="page">
                      <wp:posOffset>9093339</wp:posOffset>
                    </wp:positionV>
                    <wp:extent cx="3657600" cy="196687"/>
                    <wp:effectExtent l="0" t="0" r="7620" b="133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66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0339" w:rsidRDefault="00730339" w:rsidP="001921D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  <w:hyperlink r:id="rId11" w:history="1"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 xml:space="preserve">I.S </w:t>
                                  </w:r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>N</w:t>
                                  </w:r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>g</w:t>
                                  </w:r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>o</w:t>
                                  </w:r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>b</w:t>
                                  </w:r>
                                  <w:r w:rsidRPr="00730339">
                                    <w:rPr>
                                      <w:rStyle w:val="Hyperlink"/>
                                      <w:sz w:val="24"/>
                                    </w:rPr>
                                    <w:t>ese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169pt;margin-top:716pt;width:4in;height:15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+ReQIAAFs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" filled="f" stroked="f" strokeweight=".5pt">
                    <v:textbox inset="0,0,0,0">
                      <w:txbxContent>
                        <w:p w:rsidR="00730339" w:rsidRDefault="00730339" w:rsidP="001921D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  <w:hyperlink r:id="rId12" w:history="1"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 xml:space="preserve">I.S </w:t>
                            </w:r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>N</w:t>
                            </w:r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>g</w:t>
                            </w:r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>o</w:t>
                            </w:r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>b</w:t>
                            </w:r>
                            <w:r w:rsidRPr="00730339">
                              <w:rPr>
                                <w:rStyle w:val="Hyperlink"/>
                                <w:sz w:val="24"/>
                              </w:rPr>
                              <w:t>ese</w:t>
                            </w:r>
                          </w:hyperlink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30339" w:rsidRPr="00730339">
            <w:rPr>
              <w:sz w:val="24"/>
            </w:rPr>
            <w:br w:type="page"/>
          </w:r>
        </w:p>
      </w:sdtContent>
    </w:sdt>
    <w:p w:rsidR="00266681" w:rsidRDefault="00266681" w:rsidP="00266681">
      <w:pPr>
        <w:pStyle w:val="Heading1"/>
        <w:ind w:left="720"/>
        <w:rPr>
          <w:rStyle w:val="Heading1Char"/>
          <w:u w:val="single"/>
        </w:rPr>
      </w:pPr>
      <w:bookmarkStart w:id="5" w:name="_GoBack"/>
      <w:bookmarkEnd w:id="4"/>
      <w:bookmarkEnd w:id="3"/>
      <w:bookmarkEnd w:id="2"/>
      <w:bookmarkEnd w:id="1"/>
      <w:bookmarkEnd w:id="0"/>
      <w:bookmarkEnd w:id="5"/>
    </w:p>
    <w:sdt>
      <w:sdtPr>
        <w:id w:val="-1012909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0"/>
        </w:rPr>
      </w:sdtEndPr>
      <w:sdtContent>
        <w:p w:rsidR="00266681" w:rsidRDefault="00266681">
          <w:pPr>
            <w:pStyle w:val="TOCHeading"/>
          </w:pPr>
          <w:r>
            <w:t>Table of Contents</w:t>
          </w:r>
        </w:p>
        <w:p w:rsidR="00266681" w:rsidRDefault="00266681">
          <w:pPr>
            <w:pStyle w:val="TOC1"/>
            <w:tabs>
              <w:tab w:val="left" w:pos="4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274761" w:history="1">
            <w:r w:rsidRPr="00D921EE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</w:rPr>
              <w:t>System Sum</w:t>
            </w:r>
            <w:r w:rsidRPr="00D921EE">
              <w:rPr>
                <w:rStyle w:val="Hyperlink"/>
                <w:noProof/>
              </w:rPr>
              <w:t>m</w:t>
            </w:r>
            <w:r w:rsidRPr="00D921EE">
              <w:rPr>
                <w:rStyle w:val="Hyperlink"/>
                <w:noProof/>
              </w:rPr>
              <w:t>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2" w:history="1">
            <w:r w:rsidRPr="00D921E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</w:rPr>
              <w:t>User Access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3" w:history="1">
            <w:r w:rsidRPr="00D921E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</w:rPr>
              <w:t>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4" w:history="1">
            <w:r w:rsidRPr="00D921E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1"/>
            <w:tabs>
              <w:tab w:val="left" w:pos="40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5" w:history="1">
            <w:r w:rsidRPr="00D921EE">
              <w:rPr>
                <w:rStyle w:val="Hyperlink"/>
                <w:noProof/>
                <w:lang w:val="en-ZA"/>
              </w:rPr>
              <w:t>B.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  <w:lang w:val="en-ZA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6" w:history="1">
            <w:r w:rsidRPr="00D921EE">
              <w:rPr>
                <w:rStyle w:val="Hyperlink"/>
                <w:noProof/>
                <w:lang w:val="en-ZA"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  <w:lang w:val="en-ZA"/>
              </w:rPr>
              <w:t>System Na</w:t>
            </w:r>
            <w:r w:rsidRPr="00D921EE">
              <w:rPr>
                <w:rStyle w:val="Hyperlink"/>
                <w:noProof/>
                <w:lang w:val="en-ZA"/>
              </w:rPr>
              <w:t>v</w:t>
            </w:r>
            <w:r w:rsidRPr="00D921EE">
              <w:rPr>
                <w:rStyle w:val="Hyperlink"/>
                <w:noProof/>
                <w:lang w:val="en-ZA"/>
              </w:rPr>
              <w:t>igation representations/Actions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7" w:history="1">
            <w:r w:rsidRPr="00D921E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</w:rPr>
              <w:t>Logging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en-ZA" w:eastAsia="en-ZA"/>
            </w:rPr>
          </w:pPr>
          <w:hyperlink w:anchor="_Toc21274768" w:history="1">
            <w:r w:rsidRPr="00D921EE">
              <w:rPr>
                <w:rStyle w:val="Hyperlink"/>
                <w:noProof/>
                <w:lang w:val="en-ZA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Pr="00D921EE">
              <w:rPr>
                <w:rStyle w:val="Hyperlink"/>
                <w:noProof/>
                <w:lang w:val="en-ZA"/>
              </w:rPr>
              <w:t>System</w:t>
            </w:r>
            <w:r w:rsidRPr="00D921EE">
              <w:rPr>
                <w:rStyle w:val="Hyperlink"/>
                <w:noProof/>
                <w:lang w:val="en-ZA"/>
              </w:rPr>
              <w:t xml:space="preserve"> </w:t>
            </w:r>
            <w:r w:rsidRPr="00D921EE">
              <w:rPr>
                <w:rStyle w:val="Hyperlink"/>
                <w:noProof/>
                <w:lang w:val="en-ZA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681" w:rsidRDefault="00266681">
          <w:r>
            <w:rPr>
              <w:b/>
              <w:bCs/>
              <w:noProof/>
            </w:rPr>
            <w:fldChar w:fldCharType="end"/>
          </w:r>
        </w:p>
      </w:sdtContent>
    </w:sdt>
    <w:p w:rsidR="00266681" w:rsidRDefault="00266681">
      <w:pPr>
        <w:rPr>
          <w:rStyle w:val="Heading1Char"/>
          <w:u w:val="single"/>
        </w:rPr>
      </w:pPr>
      <w:r>
        <w:rPr>
          <w:rStyle w:val="Heading1Char"/>
          <w:u w:val="single"/>
        </w:rPr>
        <w:br w:type="page"/>
      </w:r>
    </w:p>
    <w:p w:rsidR="00E75659" w:rsidRDefault="00B52155" w:rsidP="00915AF3">
      <w:pPr>
        <w:pStyle w:val="Heading1"/>
        <w:numPr>
          <w:ilvl w:val="0"/>
          <w:numId w:val="9"/>
        </w:numPr>
        <w:rPr>
          <w:rStyle w:val="Heading1Char"/>
          <w:u w:val="single"/>
        </w:rPr>
      </w:pPr>
      <w:bookmarkStart w:id="6" w:name="_Toc21274761"/>
      <w:r w:rsidRPr="00B52155">
        <w:rPr>
          <w:rStyle w:val="Heading1Char"/>
          <w:u w:val="single"/>
        </w:rPr>
        <w:lastRenderedPageBreak/>
        <w:t>System Summary</w:t>
      </w:r>
      <w:bookmarkEnd w:id="6"/>
    </w:p>
    <w:p w:rsidR="00B52155" w:rsidRDefault="00B52155" w:rsidP="00915AF3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sz w:val="24"/>
          <w:szCs w:val="24"/>
          <w:lang w:val="en-ZA"/>
        </w:rPr>
      </w:pPr>
      <w:r>
        <w:rPr>
          <w:rFonts w:ascii="Calibri" w:hAnsi="Calibri" w:cs="Calibri"/>
          <w:sz w:val="24"/>
          <w:szCs w:val="24"/>
          <w:lang w:val="en-ZA"/>
        </w:rPr>
        <w:t>The user</w:t>
      </w:r>
      <w:r>
        <w:rPr>
          <w:rFonts w:ascii="Calibri" w:hAnsi="Calibri" w:cs="Calibri"/>
          <w:sz w:val="24"/>
          <w:szCs w:val="24"/>
          <w:lang w:val="en-ZA"/>
        </w:rPr>
        <w:t xml:space="preserve"> will capture </w:t>
      </w:r>
      <w:r>
        <w:rPr>
          <w:rFonts w:ascii="Calibri" w:hAnsi="Calibri" w:cs="Calibri"/>
          <w:sz w:val="24"/>
          <w:szCs w:val="24"/>
          <w:lang w:val="en-ZA"/>
        </w:rPr>
        <w:t xml:space="preserve">the information into the system </w:t>
      </w:r>
      <w:r>
        <w:rPr>
          <w:rFonts w:ascii="Calibri" w:hAnsi="Calibri" w:cs="Calibri"/>
          <w:sz w:val="24"/>
          <w:szCs w:val="24"/>
          <w:lang w:val="en-ZA"/>
        </w:rPr>
        <w:t xml:space="preserve">and then the system must be able to keep records and notify via </w:t>
      </w:r>
      <w:r>
        <w:rPr>
          <w:rFonts w:ascii="Calibri" w:hAnsi="Calibri" w:cs="Calibri"/>
          <w:b/>
          <w:bCs/>
          <w:sz w:val="24"/>
          <w:szCs w:val="24"/>
          <w:lang w:val="en-ZA"/>
        </w:rPr>
        <w:t xml:space="preserve">email </w:t>
      </w:r>
      <w:r>
        <w:rPr>
          <w:rFonts w:ascii="Calibri" w:hAnsi="Calibri" w:cs="Calibri"/>
          <w:b/>
          <w:bCs/>
          <w:sz w:val="24"/>
          <w:szCs w:val="24"/>
          <w:lang w:val="en-ZA"/>
        </w:rPr>
        <w:t>[</w:t>
      </w:r>
      <w:r>
        <w:rPr>
          <w:rFonts w:ascii="Calibri" w:hAnsi="Calibri" w:cs="Calibri"/>
          <w:b/>
          <w:bCs/>
          <w:sz w:val="24"/>
          <w:szCs w:val="24"/>
          <w:lang w:val="en-ZA"/>
        </w:rPr>
        <w:t>and sms</w:t>
      </w:r>
      <w:r>
        <w:rPr>
          <w:rFonts w:ascii="Calibri" w:hAnsi="Calibri" w:cs="Calibri"/>
          <w:b/>
          <w:bCs/>
          <w:sz w:val="24"/>
          <w:szCs w:val="24"/>
          <w:lang w:val="en-ZA"/>
        </w:rPr>
        <w:t xml:space="preserve">] (which will come at a later stage) </w:t>
      </w:r>
      <w:r>
        <w:rPr>
          <w:rFonts w:ascii="Calibri" w:hAnsi="Calibri" w:cs="Calibri"/>
          <w:sz w:val="24"/>
          <w:szCs w:val="24"/>
          <w:lang w:val="en-ZA"/>
        </w:rPr>
        <w:t>when the licence is about to expiry.</w:t>
      </w:r>
      <w:r>
        <w:rPr>
          <w:rFonts w:ascii="Calibri" w:hAnsi="Calibri" w:cs="Calibri"/>
          <w:sz w:val="24"/>
          <w:szCs w:val="24"/>
          <w:lang w:val="en-ZA"/>
        </w:rPr>
        <w:t xml:space="preserve"> All the information captured will be </w:t>
      </w:r>
      <w:r w:rsidR="00B851AD">
        <w:rPr>
          <w:rFonts w:ascii="Calibri" w:hAnsi="Calibri" w:cs="Calibri"/>
          <w:sz w:val="24"/>
          <w:szCs w:val="24"/>
          <w:lang w:val="en-ZA"/>
        </w:rPr>
        <w:t>accessible/viewable in the system, editable and permanently removable if required.</w:t>
      </w:r>
    </w:p>
    <w:p w:rsidR="00B851AD" w:rsidRDefault="00B851AD" w:rsidP="00B52155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ZA"/>
        </w:rPr>
      </w:pPr>
    </w:p>
    <w:p w:rsidR="00B851AD" w:rsidRDefault="00B851AD" w:rsidP="00B851AD">
      <w:pPr>
        <w:pStyle w:val="Heading2"/>
        <w:numPr>
          <w:ilvl w:val="0"/>
          <w:numId w:val="7"/>
        </w:numPr>
        <w:jc w:val="both"/>
      </w:pPr>
      <w:bookmarkStart w:id="7" w:name="_Toc480255370"/>
      <w:bookmarkStart w:id="8" w:name="_Toc480348011"/>
      <w:bookmarkStart w:id="9" w:name="_Toc275378679"/>
      <w:bookmarkStart w:id="10" w:name="_User_Access_Levels"/>
      <w:bookmarkStart w:id="11" w:name="_Toc21274762"/>
      <w:bookmarkEnd w:id="10"/>
      <w:r>
        <w:t>User Access Levels</w:t>
      </w:r>
      <w:bookmarkEnd w:id="11"/>
    </w:p>
    <w:p w:rsidR="00B851AD" w:rsidRDefault="00B851AD" w:rsidP="00B851AD">
      <w:pPr>
        <w:pStyle w:val="ListParagraph"/>
        <w:numPr>
          <w:ilvl w:val="0"/>
          <w:numId w:val="8"/>
        </w:numPr>
      </w:pPr>
      <w:r>
        <w:t>Administrator</w:t>
      </w:r>
    </w:p>
    <w:p w:rsidR="00B851AD" w:rsidRDefault="00B851AD" w:rsidP="00B851AD">
      <w:pPr>
        <w:pStyle w:val="ListParagraph"/>
        <w:numPr>
          <w:ilvl w:val="1"/>
          <w:numId w:val="8"/>
        </w:numPr>
      </w:pPr>
      <w:r>
        <w:t>Can access everything and anything from the system</w:t>
      </w:r>
    </w:p>
    <w:p w:rsidR="00B851AD" w:rsidRDefault="00B851AD" w:rsidP="00B851AD">
      <w:pPr>
        <w:pStyle w:val="ListParagraph"/>
        <w:numPr>
          <w:ilvl w:val="1"/>
          <w:numId w:val="8"/>
        </w:numPr>
      </w:pPr>
      <w:r>
        <w:t>Can set the application configurations</w:t>
      </w:r>
    </w:p>
    <w:p w:rsidR="00B851AD" w:rsidRDefault="00B851AD" w:rsidP="00B851AD">
      <w:pPr>
        <w:pStyle w:val="ListParagraph"/>
        <w:numPr>
          <w:ilvl w:val="1"/>
          <w:numId w:val="8"/>
        </w:numPr>
      </w:pPr>
      <w:r>
        <w:t>Can add/remove User</w:t>
      </w:r>
    </w:p>
    <w:p w:rsidR="00B851AD" w:rsidRDefault="00B851AD" w:rsidP="00B851AD">
      <w:pPr>
        <w:pStyle w:val="ListParagraph"/>
        <w:numPr>
          <w:ilvl w:val="1"/>
          <w:numId w:val="8"/>
        </w:numPr>
      </w:pPr>
      <w:r>
        <w:t>Can add/remove Association</w:t>
      </w:r>
    </w:p>
    <w:p w:rsidR="00B851AD" w:rsidRDefault="00B851AD" w:rsidP="00B851AD">
      <w:pPr>
        <w:pStyle w:val="ListParagraph"/>
        <w:numPr>
          <w:ilvl w:val="1"/>
          <w:numId w:val="8"/>
        </w:numPr>
      </w:pPr>
      <w:r>
        <w:t>Is the only user that can permanently delete something on the system</w:t>
      </w:r>
    </w:p>
    <w:p w:rsidR="00915AF3" w:rsidRDefault="00915AF3" w:rsidP="00915AF3">
      <w:pPr>
        <w:pStyle w:val="ListParagraph"/>
        <w:numPr>
          <w:ilvl w:val="0"/>
          <w:numId w:val="8"/>
        </w:numPr>
      </w:pPr>
      <w:r>
        <w:t>Association Clerk/Owner</w:t>
      </w:r>
    </w:p>
    <w:p w:rsidR="00915AF3" w:rsidRPr="00B851AD" w:rsidRDefault="00CA03CA" w:rsidP="00915AF3">
      <w:pPr>
        <w:pStyle w:val="ListParagraph"/>
        <w:numPr>
          <w:ilvl w:val="1"/>
          <w:numId w:val="8"/>
        </w:numPr>
      </w:pPr>
      <w:r>
        <w:t>Can add new, view and edit existing Licences</w:t>
      </w:r>
    </w:p>
    <w:p w:rsidR="00B851AD" w:rsidRDefault="00B851AD" w:rsidP="00B851AD">
      <w:pPr>
        <w:pStyle w:val="Heading2"/>
        <w:numPr>
          <w:ilvl w:val="0"/>
          <w:numId w:val="7"/>
        </w:numPr>
        <w:jc w:val="both"/>
      </w:pPr>
      <w:bookmarkStart w:id="12" w:name="_Toc21274763"/>
      <w:r>
        <w:t>System Configuration</w:t>
      </w:r>
      <w:bookmarkEnd w:id="7"/>
      <w:bookmarkEnd w:id="8"/>
      <w:bookmarkEnd w:id="9"/>
      <w:bookmarkEnd w:id="12"/>
    </w:p>
    <w:p w:rsidR="00B851AD" w:rsidRDefault="00CA03CA" w:rsidP="00CA03CA">
      <w:pPr>
        <w:pStyle w:val="ListParagraph"/>
        <w:numPr>
          <w:ilvl w:val="0"/>
          <w:numId w:val="8"/>
        </w:numPr>
      </w:pPr>
      <w:r>
        <w:t xml:space="preserve">The administrator </w:t>
      </w:r>
      <w:r w:rsidR="009103DB">
        <w:t xml:space="preserve">needs to add the </w:t>
      </w:r>
      <w:r w:rsidR="009103DB" w:rsidRPr="009103DB">
        <w:rPr>
          <w:b/>
          <w:i/>
        </w:rPr>
        <w:t>A</w:t>
      </w:r>
      <w:r w:rsidRPr="009103DB">
        <w:rPr>
          <w:b/>
          <w:i/>
        </w:rPr>
        <w:t>ssociation(s)</w:t>
      </w:r>
      <w:r>
        <w:t xml:space="preserve"> that will be using the system into the system (This is important as the associations are used when registering a new user</w:t>
      </w:r>
      <w:r w:rsidR="00637CAD">
        <w:t>,</w:t>
      </w:r>
      <w:r>
        <w:t xml:space="preserve"> to a</w:t>
      </w:r>
      <w:r w:rsidR="00637CAD">
        <w:t>ssign the user to the specific A</w:t>
      </w:r>
      <w:r>
        <w:t xml:space="preserve">ssociation and when </w:t>
      </w:r>
      <w:r w:rsidR="00637CAD">
        <w:t>adding</w:t>
      </w:r>
      <w:r>
        <w:t xml:space="preserve"> the Owner, it also has to be assigned to a specific </w:t>
      </w:r>
      <w:r w:rsidR="00637CAD">
        <w:t>A</w:t>
      </w:r>
      <w:r>
        <w:t>ssociation)</w:t>
      </w:r>
    </w:p>
    <w:p w:rsidR="00CA03CA" w:rsidRPr="00637CAD" w:rsidRDefault="00CA03CA" w:rsidP="00CA03CA">
      <w:pPr>
        <w:pStyle w:val="ListParagraph"/>
        <w:numPr>
          <w:ilvl w:val="0"/>
          <w:numId w:val="8"/>
        </w:numPr>
        <w:rPr>
          <w:i/>
          <w:u w:val="single"/>
        </w:rPr>
      </w:pPr>
      <w:r>
        <w:t xml:space="preserve">The Administrator needs to </w:t>
      </w:r>
      <w:r w:rsidR="009103DB">
        <w:rPr>
          <w:b/>
          <w:i/>
        </w:rPr>
        <w:t>C</w:t>
      </w:r>
      <w:r w:rsidRPr="009103DB">
        <w:rPr>
          <w:b/>
          <w:i/>
        </w:rPr>
        <w:t>onfigure</w:t>
      </w:r>
      <w:r>
        <w:t xml:space="preserve"> </w:t>
      </w:r>
      <w:r w:rsidR="009103DB">
        <w:rPr>
          <w:b/>
          <w:i/>
        </w:rPr>
        <w:t>T</w:t>
      </w:r>
      <w:r w:rsidRPr="009103DB">
        <w:rPr>
          <w:b/>
          <w:i/>
        </w:rPr>
        <w:t>ime</w:t>
      </w:r>
      <w:r>
        <w:t xml:space="preserve"> to send</w:t>
      </w:r>
      <w:r w:rsidR="009103DB">
        <w:t xml:space="preserve"> notifications.</w:t>
      </w:r>
      <w:r w:rsidR="00637CAD">
        <w:t xml:space="preserve"> 0</w:t>
      </w:r>
      <w:r w:rsidR="00637CAD" w:rsidRPr="00637CAD">
        <w:rPr>
          <w:b/>
        </w:rPr>
        <w:t>9:00am</w:t>
      </w:r>
      <w:r w:rsidR="00637CAD">
        <w:t xml:space="preserve"> is set as default. N.B. Time should be set in </w:t>
      </w:r>
      <w:r w:rsidR="00637CAD" w:rsidRPr="00637CAD">
        <w:rPr>
          <w:b/>
          <w:i/>
          <w:u w:val="single"/>
        </w:rPr>
        <w:t>24hour</w:t>
      </w:r>
      <w:r w:rsidR="00637CAD" w:rsidRPr="00637CAD">
        <w:rPr>
          <w:i/>
          <w:u w:val="single"/>
        </w:rPr>
        <w:t xml:space="preserve"> </w:t>
      </w:r>
      <w:r w:rsidR="00637CAD" w:rsidRPr="00637CAD">
        <w:rPr>
          <w:b/>
          <w:i/>
          <w:u w:val="single"/>
        </w:rPr>
        <w:t>format</w:t>
      </w:r>
    </w:p>
    <w:p w:rsidR="009103DB" w:rsidRDefault="009103DB" w:rsidP="009103DB">
      <w:pPr>
        <w:pStyle w:val="Heading2"/>
        <w:numPr>
          <w:ilvl w:val="0"/>
          <w:numId w:val="7"/>
        </w:numPr>
      </w:pPr>
      <w:bookmarkStart w:id="13" w:name="_Toc21274764"/>
      <w:r>
        <w:t>Validation</w:t>
      </w:r>
      <w:bookmarkEnd w:id="13"/>
    </w:p>
    <w:p w:rsidR="009103DB" w:rsidRDefault="009103DB" w:rsidP="009103DB">
      <w:pPr>
        <w:pStyle w:val="ListParagraph"/>
        <w:numPr>
          <w:ilvl w:val="0"/>
          <w:numId w:val="8"/>
        </w:numPr>
      </w:pPr>
      <w:r>
        <w:t>ID Number: should be a valid RSA ID Number</w:t>
      </w:r>
    </w:p>
    <w:p w:rsidR="009103DB" w:rsidRDefault="009103DB" w:rsidP="009103DB">
      <w:pPr>
        <w:pStyle w:val="ListParagraph"/>
        <w:numPr>
          <w:ilvl w:val="0"/>
          <w:numId w:val="8"/>
        </w:numPr>
      </w:pPr>
      <w:r>
        <w:t>No special characters are accepted i.e. (*/#@%$ etc.)</w:t>
      </w:r>
    </w:p>
    <w:p w:rsidR="009103DB" w:rsidRPr="009103DB" w:rsidRDefault="006165D7" w:rsidP="009103DB">
      <w:pPr>
        <w:pStyle w:val="ListParagraph"/>
        <w:numPr>
          <w:ilvl w:val="0"/>
          <w:numId w:val="8"/>
        </w:numPr>
      </w:pPr>
      <w:r>
        <w:t>The application will show Message in red</w:t>
      </w:r>
      <w:r w:rsidR="000F7031">
        <w:t xml:space="preserve"> text</w:t>
      </w:r>
      <w:r>
        <w:t xml:space="preserve"> if there is any business rule violation</w:t>
      </w:r>
    </w:p>
    <w:p w:rsidR="000F7031" w:rsidRDefault="000F7031" w:rsidP="00B52155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  <w:lang w:val="en-ZA"/>
        </w:rPr>
      </w:pPr>
    </w:p>
    <w:p w:rsidR="000F7031" w:rsidRDefault="000F7031">
      <w:pPr>
        <w:rPr>
          <w:rFonts w:ascii="Calibri" w:hAnsi="Calibri" w:cs="Calibri"/>
          <w:sz w:val="24"/>
          <w:szCs w:val="24"/>
          <w:lang w:val="en-ZA"/>
        </w:rPr>
      </w:pPr>
      <w:r>
        <w:rPr>
          <w:rFonts w:ascii="Calibri" w:hAnsi="Calibri" w:cs="Calibri"/>
          <w:sz w:val="24"/>
          <w:szCs w:val="24"/>
          <w:lang w:val="en-ZA"/>
        </w:rPr>
        <w:br w:type="page"/>
      </w:r>
    </w:p>
    <w:p w:rsidR="00B851AD" w:rsidRDefault="000F7031" w:rsidP="000F7031">
      <w:pPr>
        <w:pStyle w:val="Heading1"/>
        <w:numPr>
          <w:ilvl w:val="0"/>
          <w:numId w:val="9"/>
        </w:numPr>
        <w:rPr>
          <w:u w:val="single"/>
          <w:lang w:val="en-ZA"/>
        </w:rPr>
      </w:pPr>
      <w:bookmarkStart w:id="14" w:name="_Toc21274765"/>
      <w:r w:rsidRPr="000F7031">
        <w:rPr>
          <w:u w:val="single"/>
          <w:lang w:val="en-ZA"/>
        </w:rPr>
        <w:lastRenderedPageBreak/>
        <w:t>Getting Started</w:t>
      </w:r>
      <w:bookmarkEnd w:id="14"/>
    </w:p>
    <w:p w:rsidR="002814CD" w:rsidRDefault="002814CD" w:rsidP="000B2C5F">
      <w:pPr>
        <w:pStyle w:val="Heading2"/>
        <w:numPr>
          <w:ilvl w:val="0"/>
          <w:numId w:val="13"/>
        </w:numPr>
        <w:rPr>
          <w:lang w:val="en-ZA"/>
        </w:rPr>
      </w:pPr>
      <w:bookmarkStart w:id="15" w:name="_Toc21274766"/>
      <w:r>
        <w:rPr>
          <w:lang w:val="en-ZA"/>
        </w:rPr>
        <w:t>System Navigation representations</w:t>
      </w:r>
      <w:r w:rsidR="00BF210B">
        <w:rPr>
          <w:lang w:val="en-ZA"/>
        </w:rPr>
        <w:t>/Actions</w:t>
      </w:r>
      <w:bookmarkEnd w:id="15"/>
    </w:p>
    <w:p w:rsidR="002814CD" w:rsidRDefault="002814CD" w:rsidP="002814CD">
      <w:pPr>
        <w:pStyle w:val="ListParagraph"/>
        <w:numPr>
          <w:ilvl w:val="1"/>
          <w:numId w:val="13"/>
        </w:numPr>
        <w:rPr>
          <w:lang w:val="en-ZA"/>
        </w:rPr>
      </w:pPr>
      <w:r w:rsidRPr="002814CD">
        <w:rPr>
          <w:lang w:val="en-ZA"/>
        </w:rPr>
        <w:drawing>
          <wp:inline distT="0" distB="0" distL="0" distR="0" wp14:anchorId="4593621E" wp14:editId="12670506">
            <wp:extent cx="292100" cy="2673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13" cy="2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List button used to navigate</w:t>
      </w:r>
      <w:r w:rsidR="008D7911">
        <w:rPr>
          <w:lang w:val="en-ZA"/>
        </w:rPr>
        <w:t xml:space="preserve"> back/</w:t>
      </w:r>
      <w:r>
        <w:rPr>
          <w:lang w:val="en-ZA"/>
        </w:rPr>
        <w:t>to a certain list</w:t>
      </w:r>
      <w:r w:rsidR="00DF4961">
        <w:rPr>
          <w:lang w:val="en-ZA"/>
        </w:rPr>
        <w:t>/table</w:t>
      </w:r>
      <w:r>
        <w:rPr>
          <w:lang w:val="en-ZA"/>
        </w:rPr>
        <w:t xml:space="preserve"> view</w:t>
      </w:r>
    </w:p>
    <w:p w:rsidR="008D7911" w:rsidRDefault="008D7911" w:rsidP="008D7911">
      <w:pPr>
        <w:pStyle w:val="ListParagraph"/>
        <w:numPr>
          <w:ilvl w:val="1"/>
          <w:numId w:val="13"/>
        </w:numPr>
        <w:rPr>
          <w:lang w:val="en-ZA"/>
        </w:rPr>
      </w:pPr>
      <w:r w:rsidRPr="008D7911">
        <w:rPr>
          <w:lang w:val="en-ZA"/>
        </w:rPr>
        <w:drawing>
          <wp:inline distT="0" distB="0" distL="0" distR="0" wp14:anchorId="76BAA19A" wp14:editId="76952A3C">
            <wp:extent cx="273050" cy="26808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9" cy="2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Add New button used to create new record of a specific licence</w:t>
      </w:r>
    </w:p>
    <w:p w:rsidR="002814CD" w:rsidRDefault="002814CD" w:rsidP="002814CD">
      <w:pPr>
        <w:pStyle w:val="ListParagraph"/>
        <w:numPr>
          <w:ilvl w:val="1"/>
          <w:numId w:val="13"/>
        </w:numPr>
        <w:rPr>
          <w:lang w:val="en-ZA"/>
        </w:rPr>
      </w:pPr>
      <w:r w:rsidRPr="002814CD">
        <w:rPr>
          <w:lang w:val="en-ZA"/>
        </w:rPr>
        <w:drawing>
          <wp:inline distT="0" distB="0" distL="0" distR="0" wp14:anchorId="48D34B3E" wp14:editId="5B0817D6">
            <wp:extent cx="254000" cy="1270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06" cy="1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Details button used to show more information on certain record</w:t>
      </w:r>
    </w:p>
    <w:p w:rsidR="002814CD" w:rsidRDefault="002814CD" w:rsidP="002814CD">
      <w:pPr>
        <w:pStyle w:val="ListParagraph"/>
        <w:numPr>
          <w:ilvl w:val="1"/>
          <w:numId w:val="13"/>
        </w:numPr>
        <w:rPr>
          <w:lang w:val="en-ZA"/>
        </w:rPr>
      </w:pPr>
      <w:r w:rsidRPr="002814CD">
        <w:rPr>
          <w:lang w:val="en-ZA"/>
        </w:rPr>
        <w:drawing>
          <wp:inline distT="0" distB="0" distL="0" distR="0" wp14:anchorId="3441062C" wp14:editId="393F9670">
            <wp:extent cx="285750" cy="145571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38" cy="14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>Edit button used to edit information on a specific record</w:t>
      </w:r>
    </w:p>
    <w:p w:rsidR="002814CD" w:rsidRDefault="002814CD" w:rsidP="002814CD">
      <w:pPr>
        <w:pStyle w:val="ListParagraph"/>
        <w:numPr>
          <w:ilvl w:val="1"/>
          <w:numId w:val="13"/>
        </w:numPr>
        <w:rPr>
          <w:lang w:val="en-ZA"/>
        </w:rPr>
      </w:pPr>
      <w:r w:rsidRPr="002814CD">
        <w:rPr>
          <w:lang w:val="en-ZA"/>
        </w:rPr>
        <w:drawing>
          <wp:inline distT="0" distB="0" distL="0" distR="0" wp14:anchorId="32E263F8" wp14:editId="7AB70B53">
            <wp:extent cx="254000" cy="15948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186" cy="1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Delete button used to </w:t>
      </w:r>
      <w:r w:rsidR="008D7911">
        <w:rPr>
          <w:lang w:val="en-ZA"/>
        </w:rPr>
        <w:t>delete a specific record</w:t>
      </w:r>
    </w:p>
    <w:p w:rsidR="008D7911" w:rsidRDefault="008D7911" w:rsidP="008D7911">
      <w:pPr>
        <w:pStyle w:val="ListParagraph"/>
        <w:numPr>
          <w:ilvl w:val="2"/>
          <w:numId w:val="13"/>
        </w:numPr>
        <w:rPr>
          <w:lang w:val="en-ZA"/>
        </w:rPr>
      </w:pPr>
      <w:r w:rsidRPr="008D7911">
        <w:rPr>
          <w:lang w:val="en-ZA"/>
        </w:rPr>
        <w:drawing>
          <wp:inline distT="0" distB="0" distL="0" distR="0" wp14:anchorId="0A223B06" wp14:editId="31C91763">
            <wp:extent cx="241300" cy="188516"/>
            <wp:effectExtent l="0" t="0" r="635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618" cy="1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Delete button used to confirm to permanently delete a specific information</w:t>
      </w:r>
    </w:p>
    <w:p w:rsidR="00DF4961" w:rsidRDefault="00DF4961" w:rsidP="00DF4961">
      <w:pPr>
        <w:pStyle w:val="ListParagraph"/>
        <w:numPr>
          <w:ilvl w:val="1"/>
          <w:numId w:val="13"/>
        </w:numPr>
        <w:rPr>
          <w:lang w:val="en-ZA"/>
        </w:rPr>
      </w:pPr>
      <w:r w:rsidRPr="00DF4961">
        <w:rPr>
          <w:lang w:val="en-ZA"/>
        </w:rPr>
        <w:drawing>
          <wp:inline distT="0" distB="0" distL="0" distR="0" wp14:anchorId="2E7A45B9" wp14:editId="07CC2CFD">
            <wp:extent cx="1168400" cy="168213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3412" cy="1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Search box is used to search</w:t>
      </w:r>
      <w:r w:rsidR="00342B91">
        <w:rPr>
          <w:lang w:val="en-ZA"/>
        </w:rPr>
        <w:t xml:space="preserve"> and filter</w:t>
      </w:r>
      <w:r>
        <w:rPr>
          <w:lang w:val="en-ZA"/>
        </w:rPr>
        <w:t xml:space="preserve"> </w:t>
      </w:r>
      <w:r w:rsidR="00342B91">
        <w:rPr>
          <w:lang w:val="en-ZA"/>
        </w:rPr>
        <w:t>on</w:t>
      </w:r>
      <w:r>
        <w:rPr>
          <w:lang w:val="en-ZA"/>
        </w:rPr>
        <w:t xml:space="preserve"> </w:t>
      </w:r>
      <w:r w:rsidR="00342B91">
        <w:rPr>
          <w:lang w:val="en-ZA"/>
        </w:rPr>
        <w:t>a specific record/records from</w:t>
      </w:r>
      <w:r>
        <w:rPr>
          <w:lang w:val="en-ZA"/>
        </w:rPr>
        <w:t xml:space="preserve"> the list/table by any field/column available on the list/table</w:t>
      </w:r>
    </w:p>
    <w:p w:rsidR="00DF4961" w:rsidRDefault="007D77D5" w:rsidP="007D77D5">
      <w:pPr>
        <w:pStyle w:val="ListParagraph"/>
        <w:numPr>
          <w:ilvl w:val="1"/>
          <w:numId w:val="13"/>
        </w:numPr>
        <w:rPr>
          <w:lang w:val="en-ZA"/>
        </w:rPr>
      </w:pPr>
      <w:r w:rsidRPr="007D77D5">
        <w:rPr>
          <w:lang w:val="en-ZA"/>
        </w:rPr>
        <w:drawing>
          <wp:inline distT="0" distB="0" distL="0" distR="0" wp14:anchorId="6466E4A6" wp14:editId="7D59BB3E">
            <wp:extent cx="895350" cy="318347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8270" cy="3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</w:t>
      </w:r>
      <w:r w:rsidR="005F13B9">
        <w:rPr>
          <w:lang w:val="en-ZA"/>
        </w:rPr>
        <w:t>Used to filter the list/table to show selected number of rows</w:t>
      </w:r>
    </w:p>
    <w:p w:rsidR="005F13B9" w:rsidRPr="002814CD" w:rsidRDefault="005F13B9" w:rsidP="005F13B9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noProof/>
          <w:lang w:val="en-ZA" w:eastAsia="en-ZA"/>
        </w:rPr>
        <w:drawing>
          <wp:inline distT="0" distB="0" distL="0" distR="0" wp14:anchorId="1B569C8B" wp14:editId="3E1D978A">
            <wp:extent cx="698500" cy="502292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7418" cy="5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 xml:space="preserve"> By selecting number from the dropdown, the list/table will show only that number of records if it has more than the number selected records</w:t>
      </w:r>
      <w:r w:rsidR="00342B91">
        <w:rPr>
          <w:lang w:val="en-ZA"/>
        </w:rPr>
        <w:t>: e.g. selecting 25 will show only 25 records from the list if there is more than 25 entries available.</w:t>
      </w:r>
    </w:p>
    <w:p w:rsidR="00637CAD" w:rsidRDefault="00637CAD" w:rsidP="000B2C5F">
      <w:pPr>
        <w:pStyle w:val="Heading2"/>
        <w:numPr>
          <w:ilvl w:val="0"/>
          <w:numId w:val="13"/>
        </w:numPr>
        <w:jc w:val="both"/>
      </w:pPr>
      <w:bookmarkStart w:id="16" w:name="_Toc480255374"/>
      <w:bookmarkStart w:id="17" w:name="_Toc480348015"/>
      <w:bookmarkStart w:id="18" w:name="_Toc275378683"/>
      <w:bookmarkStart w:id="19" w:name="_Toc21274767"/>
      <w:r>
        <w:t>Logging On</w:t>
      </w:r>
      <w:bookmarkEnd w:id="16"/>
      <w:bookmarkEnd w:id="17"/>
      <w:bookmarkEnd w:id="18"/>
      <w:bookmarkEnd w:id="19"/>
    </w:p>
    <w:p w:rsidR="00637CAD" w:rsidRDefault="00637CAD" w:rsidP="009F679B">
      <w:pPr>
        <w:pStyle w:val="ListParagraph"/>
        <w:numPr>
          <w:ilvl w:val="0"/>
          <w:numId w:val="8"/>
        </w:numPr>
        <w:ind w:left="1800"/>
        <w:jc w:val="both"/>
      </w:pPr>
      <w:r>
        <w:t>An admin</w:t>
      </w:r>
      <w:r w:rsidR="00923B75">
        <w:t>istrator</w:t>
      </w:r>
      <w:r>
        <w:t xml:space="preserve"> registers a user and the user get</w:t>
      </w:r>
      <w:r w:rsidR="00923B75">
        <w:t>s an</w:t>
      </w:r>
      <w:r>
        <w:t xml:space="preserve"> email with Username and Password.</w:t>
      </w:r>
    </w:p>
    <w:p w:rsidR="00637CAD" w:rsidRDefault="00923B75" w:rsidP="009F679B">
      <w:pPr>
        <w:pStyle w:val="ListParagraph"/>
        <w:numPr>
          <w:ilvl w:val="0"/>
          <w:numId w:val="8"/>
        </w:numPr>
        <w:ind w:left="1800"/>
        <w:jc w:val="both"/>
      </w:pPr>
      <w:r>
        <w:t xml:space="preserve">N.B. </w:t>
      </w:r>
      <w:r w:rsidR="00637CAD">
        <w:t xml:space="preserve">The user needs to confirm the email by </w:t>
      </w:r>
      <w:r w:rsidR="00637CAD" w:rsidRPr="00637CAD">
        <w:rPr>
          <w:b/>
          <w:i/>
          <w:u w:val="single"/>
        </w:rPr>
        <w:t>clicking on the link</w:t>
      </w:r>
      <w:r w:rsidR="00637CAD">
        <w:t xml:space="preserve"> on the email sent with the username and password to be able to log on.</w:t>
      </w:r>
    </w:p>
    <w:p w:rsidR="00637CAD" w:rsidRDefault="00637CAD" w:rsidP="009F679B">
      <w:pPr>
        <w:pStyle w:val="ListParagraph"/>
        <w:numPr>
          <w:ilvl w:val="0"/>
          <w:numId w:val="8"/>
        </w:numPr>
        <w:ind w:left="1800"/>
        <w:jc w:val="both"/>
      </w:pPr>
      <w:r>
        <w:t>A user</w:t>
      </w:r>
      <w:r w:rsidR="00935F33">
        <w:t>name (email address)</w:t>
      </w:r>
      <w:r>
        <w:t xml:space="preserve"> and password is required to log onto </w:t>
      </w:r>
      <w:r w:rsidR="00935F33">
        <w:t>the application</w:t>
      </w:r>
      <w:r>
        <w:t>.</w:t>
      </w:r>
    </w:p>
    <w:p w:rsidR="00935F33" w:rsidRDefault="00935F33" w:rsidP="009F679B">
      <w:pPr>
        <w:pStyle w:val="ListParagraph"/>
        <w:ind w:left="1800"/>
        <w:jc w:val="both"/>
      </w:pPr>
    </w:p>
    <w:p w:rsidR="00814FB1" w:rsidRPr="00BF210B" w:rsidRDefault="00935F33" w:rsidP="00BF210B">
      <w:pPr>
        <w:pStyle w:val="ListParagraph"/>
        <w:ind w:left="1800"/>
        <w:jc w:val="both"/>
      </w:pPr>
      <w:r w:rsidRPr="00935F33">
        <w:drawing>
          <wp:inline distT="0" distB="0" distL="0" distR="0" wp14:anchorId="3B51E127" wp14:editId="192FFC50">
            <wp:extent cx="2095500" cy="19461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1214" cy="19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0B2C5F">
      <w:pPr>
        <w:pStyle w:val="Heading2"/>
        <w:numPr>
          <w:ilvl w:val="0"/>
          <w:numId w:val="13"/>
        </w:numPr>
        <w:ind w:left="1800"/>
        <w:rPr>
          <w:lang w:val="en-ZA"/>
        </w:rPr>
      </w:pPr>
      <w:bookmarkStart w:id="20" w:name="_Toc21274768"/>
      <w:r w:rsidRPr="00923B75">
        <w:rPr>
          <w:lang w:val="en-ZA"/>
        </w:rPr>
        <w:lastRenderedPageBreak/>
        <w:t>System Menu</w:t>
      </w:r>
      <w:bookmarkEnd w:id="20"/>
    </w:p>
    <w:p w:rsidR="00814FB1" w:rsidRDefault="00814FB1" w:rsidP="006758B4">
      <w:pPr>
        <w:pStyle w:val="ListParagraph"/>
        <w:numPr>
          <w:ilvl w:val="1"/>
          <w:numId w:val="13"/>
        </w:numPr>
        <w:ind w:left="2160"/>
        <w:rPr>
          <w:lang w:val="en-ZA"/>
        </w:rPr>
      </w:pPr>
      <w:r>
        <w:rPr>
          <w:lang w:val="en-ZA"/>
        </w:rPr>
        <w:t>Dashboard</w:t>
      </w:r>
    </w:p>
    <w:p w:rsidR="00814FB1" w:rsidRDefault="00814FB1" w:rsidP="006758B4">
      <w:pPr>
        <w:pStyle w:val="ListParagraph"/>
        <w:numPr>
          <w:ilvl w:val="0"/>
          <w:numId w:val="8"/>
        </w:numPr>
        <w:ind w:left="2520"/>
        <w:rPr>
          <w:lang w:val="en-ZA"/>
        </w:rPr>
      </w:pPr>
      <w:r>
        <w:rPr>
          <w:lang w:val="en-ZA"/>
        </w:rPr>
        <w:t xml:space="preserve">A home page: </w:t>
      </w:r>
    </w:p>
    <w:p w:rsidR="00814FB1" w:rsidRDefault="00814FB1" w:rsidP="006758B4">
      <w:pPr>
        <w:pStyle w:val="ListParagraph"/>
        <w:ind w:left="2520"/>
        <w:rPr>
          <w:lang w:val="en-ZA"/>
        </w:rPr>
      </w:pPr>
      <w:r>
        <w:rPr>
          <w:lang w:val="en-ZA"/>
        </w:rPr>
        <w:t>Which has Option Menus to add new data into the system:-</w:t>
      </w:r>
    </w:p>
    <w:p w:rsidR="00814FB1" w:rsidRDefault="00814FB1" w:rsidP="006758B4">
      <w:pPr>
        <w:ind w:left="1800" w:firstLine="720"/>
        <w:rPr>
          <w:lang w:val="en-ZA"/>
        </w:rPr>
      </w:pPr>
      <w:r w:rsidRPr="00E10029">
        <w:rPr>
          <w:lang w:val="en-ZA"/>
        </w:rPr>
        <w:drawing>
          <wp:inline distT="0" distB="0" distL="0" distR="0" wp14:anchorId="2DFCD559" wp14:editId="57918B07">
            <wp:extent cx="4260850" cy="26035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ind w:left="1800" w:firstLine="720"/>
        <w:rPr>
          <w:lang w:val="en-ZA"/>
        </w:rPr>
      </w:pPr>
      <w:r>
        <w:rPr>
          <w:lang w:val="en-ZA"/>
        </w:rPr>
        <w:t>Also shows charts for:</w:t>
      </w:r>
    </w:p>
    <w:p w:rsidR="00814FB1" w:rsidRDefault="00814FB1" w:rsidP="006758B4">
      <w:pPr>
        <w:pStyle w:val="ListParagraph"/>
        <w:numPr>
          <w:ilvl w:val="0"/>
          <w:numId w:val="12"/>
        </w:numPr>
        <w:ind w:left="3240"/>
        <w:rPr>
          <w:lang w:val="en-ZA"/>
        </w:rPr>
      </w:pPr>
      <w:r>
        <w:rPr>
          <w:lang w:val="en-ZA"/>
        </w:rPr>
        <w:t>Licences expiring in 3 months or less:</w:t>
      </w:r>
    </w:p>
    <w:p w:rsidR="00814FB1" w:rsidRDefault="00814FB1" w:rsidP="006758B4">
      <w:pPr>
        <w:pStyle w:val="ListParagraph"/>
        <w:numPr>
          <w:ilvl w:val="3"/>
          <w:numId w:val="8"/>
        </w:numPr>
        <w:ind w:left="3960"/>
        <w:rPr>
          <w:lang w:val="en-ZA"/>
        </w:rPr>
      </w:pPr>
      <w:r>
        <w:rPr>
          <w:lang w:val="en-ZA"/>
        </w:rPr>
        <w:t>By hovering on to each section as per colour codes at the top of the chart, it will show number of licences expiring as per that licence type</w:t>
      </w:r>
    </w:p>
    <w:p w:rsidR="00814FB1" w:rsidRDefault="00814FB1" w:rsidP="006758B4">
      <w:pPr>
        <w:ind w:left="2880"/>
        <w:rPr>
          <w:lang w:val="en-ZA"/>
        </w:rPr>
      </w:pPr>
      <w:r w:rsidRPr="00E10029">
        <w:rPr>
          <w:lang w:val="en-ZA"/>
        </w:rPr>
        <w:drawing>
          <wp:inline distT="0" distB="0" distL="0" distR="0" wp14:anchorId="058F6144" wp14:editId="68931962">
            <wp:extent cx="2882900" cy="2448100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9690" cy="25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0"/>
          <w:numId w:val="12"/>
        </w:numPr>
        <w:ind w:left="3240"/>
        <w:rPr>
          <w:lang w:val="en-ZA"/>
        </w:rPr>
      </w:pPr>
      <w:r>
        <w:rPr>
          <w:lang w:val="en-ZA"/>
        </w:rPr>
        <w:t>Total number of licences:</w:t>
      </w:r>
    </w:p>
    <w:p w:rsidR="001A7EB8" w:rsidRDefault="001A7EB8" w:rsidP="006758B4">
      <w:pPr>
        <w:pStyle w:val="ListParagraph"/>
        <w:numPr>
          <w:ilvl w:val="1"/>
          <w:numId w:val="12"/>
        </w:numPr>
        <w:ind w:left="3960"/>
        <w:rPr>
          <w:lang w:val="en-ZA"/>
        </w:rPr>
      </w:pPr>
      <w:r>
        <w:rPr>
          <w:lang w:val="en-ZA"/>
        </w:rPr>
        <w:t>This chart shows a total number of Licences as per association, including the valid, the ones about to expire and invalid ones.</w:t>
      </w:r>
    </w:p>
    <w:p w:rsidR="00814FB1" w:rsidRPr="00814FB1" w:rsidRDefault="00814FB1" w:rsidP="006758B4">
      <w:pPr>
        <w:pStyle w:val="ListParagraph"/>
        <w:ind w:left="3240"/>
        <w:rPr>
          <w:lang w:val="en-ZA"/>
        </w:rPr>
      </w:pPr>
      <w:r w:rsidRPr="00814FB1">
        <w:rPr>
          <w:lang w:val="en-ZA"/>
        </w:rPr>
        <w:drawing>
          <wp:inline distT="0" distB="0" distL="0" distR="0" wp14:anchorId="71DBB758" wp14:editId="0D182221">
            <wp:extent cx="2679700" cy="2239001"/>
            <wp:effectExtent l="0" t="0" r="635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7354" cy="227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lastRenderedPageBreak/>
        <w:t>Associations</w:t>
      </w:r>
    </w:p>
    <w:p w:rsidR="00C0413B" w:rsidRPr="006758B4" w:rsidRDefault="00BF559B" w:rsidP="006758B4">
      <w:pPr>
        <w:pStyle w:val="ListParagraph"/>
        <w:numPr>
          <w:ilvl w:val="2"/>
          <w:numId w:val="8"/>
        </w:numPr>
        <w:rPr>
          <w:lang w:val="en-ZA"/>
        </w:rPr>
      </w:pPr>
      <w:r w:rsidRPr="006758B4">
        <w:rPr>
          <w:lang w:val="en-ZA"/>
        </w:rPr>
        <w:t>View List of Associations</w:t>
      </w:r>
    </w:p>
    <w:p w:rsidR="00BF559B" w:rsidRPr="00BF559B" w:rsidRDefault="00BF559B" w:rsidP="006758B4">
      <w:pPr>
        <w:ind w:left="1728" w:firstLine="720"/>
        <w:rPr>
          <w:lang w:val="en-ZA"/>
        </w:rPr>
      </w:pPr>
      <w:r w:rsidRPr="00BF559B">
        <w:rPr>
          <w:lang w:val="en-ZA"/>
        </w:rPr>
        <w:drawing>
          <wp:inline distT="0" distB="0" distL="0" distR="0" wp14:anchorId="5213C5C8" wp14:editId="660F8D98">
            <wp:extent cx="3486150" cy="174146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913" cy="17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t>Owners</w:t>
      </w:r>
    </w:p>
    <w:p w:rsidR="006758B4" w:rsidRDefault="006758B4" w:rsidP="006758B4">
      <w:pPr>
        <w:pStyle w:val="ListParagraph"/>
        <w:numPr>
          <w:ilvl w:val="2"/>
          <w:numId w:val="8"/>
        </w:numPr>
        <w:rPr>
          <w:lang w:val="en-ZA"/>
        </w:rPr>
      </w:pPr>
      <w:r>
        <w:rPr>
          <w:lang w:val="en-ZA"/>
        </w:rPr>
        <w:t>View List of Owners</w:t>
      </w:r>
    </w:p>
    <w:p w:rsidR="006758B4" w:rsidRDefault="006758B4" w:rsidP="006758B4">
      <w:pPr>
        <w:pStyle w:val="ListParagraph"/>
        <w:ind w:left="1800" w:firstLine="720"/>
        <w:rPr>
          <w:lang w:val="en-ZA"/>
        </w:rPr>
      </w:pPr>
      <w:r w:rsidRPr="006758B4">
        <w:rPr>
          <w:lang w:val="en-ZA"/>
        </w:rPr>
        <w:drawing>
          <wp:inline distT="0" distB="0" distL="0" distR="0" wp14:anchorId="05D9B140" wp14:editId="5B5FBE37">
            <wp:extent cx="3409950" cy="164261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5161" cy="164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t>Driver’s Licences</w:t>
      </w:r>
    </w:p>
    <w:p w:rsidR="00F114E3" w:rsidRDefault="00F114E3" w:rsidP="00F114E3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>View List of Driver’s Licences</w:t>
      </w:r>
    </w:p>
    <w:p w:rsidR="00F114E3" w:rsidRDefault="00475492" w:rsidP="00475492">
      <w:pPr>
        <w:pStyle w:val="ListParagraph"/>
        <w:ind w:left="2448"/>
        <w:rPr>
          <w:lang w:val="en-ZA"/>
        </w:rPr>
      </w:pPr>
      <w:r>
        <w:rPr>
          <w:lang w:val="en-Z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pt;height:137.5pt">
            <v:imagedata r:id="rId28" o:title="tempsnip"/>
          </v:shape>
        </w:pict>
      </w: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475492" w:rsidRDefault="00475492" w:rsidP="00475492">
      <w:pPr>
        <w:pStyle w:val="ListParagraph"/>
        <w:ind w:left="2448"/>
        <w:rPr>
          <w:lang w:val="en-ZA"/>
        </w:rPr>
      </w:pP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lastRenderedPageBreak/>
        <w:t>Operating Licences</w:t>
      </w:r>
    </w:p>
    <w:p w:rsidR="00475492" w:rsidRDefault="00475492" w:rsidP="00475492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>View List of Operating Licences</w:t>
      </w:r>
    </w:p>
    <w:p w:rsidR="00475492" w:rsidRDefault="00475492" w:rsidP="00475492">
      <w:pPr>
        <w:pStyle w:val="ListParagraph"/>
        <w:ind w:left="1728" w:firstLine="432"/>
        <w:rPr>
          <w:lang w:val="en-ZA"/>
        </w:rPr>
      </w:pPr>
      <w:r w:rsidRPr="00475492">
        <w:rPr>
          <w:lang w:val="en-ZA"/>
        </w:rPr>
        <w:drawing>
          <wp:inline distT="0" distB="0" distL="0" distR="0" wp14:anchorId="12E3C587" wp14:editId="28C24D0C">
            <wp:extent cx="3676650" cy="1777899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484" cy="179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t>Vehicle Licences</w:t>
      </w:r>
    </w:p>
    <w:p w:rsidR="006923B8" w:rsidRDefault="006923B8" w:rsidP="006923B8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>View List of Vehicle Licences</w:t>
      </w:r>
    </w:p>
    <w:p w:rsidR="006923B8" w:rsidRDefault="006923B8" w:rsidP="006923B8">
      <w:pPr>
        <w:pStyle w:val="ListParagraph"/>
        <w:ind w:left="1728" w:firstLine="432"/>
        <w:rPr>
          <w:lang w:val="en-ZA"/>
        </w:rPr>
      </w:pPr>
      <w:r w:rsidRPr="006923B8">
        <w:rPr>
          <w:lang w:val="en-ZA"/>
        </w:rPr>
        <w:drawing>
          <wp:inline distT="0" distB="0" distL="0" distR="0" wp14:anchorId="38ABF3C7" wp14:editId="0F86E460">
            <wp:extent cx="3651250" cy="1747022"/>
            <wp:effectExtent l="0" t="0" r="635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5621" cy="17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t>Register User</w:t>
      </w:r>
    </w:p>
    <w:p w:rsidR="006923B8" w:rsidRDefault="006923B8" w:rsidP="006923B8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>Register a new user</w:t>
      </w:r>
    </w:p>
    <w:p w:rsidR="007643E8" w:rsidRDefault="001A3497" w:rsidP="007643E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 xml:space="preserve">A role selected determines which level the user is going to be as per </w:t>
      </w:r>
      <w:hyperlink w:anchor="_User_Access_Levels" w:history="1">
        <w:r w:rsidRPr="001A3497">
          <w:rPr>
            <w:rStyle w:val="Hyperlink"/>
            <w:lang w:val="en-ZA"/>
          </w:rPr>
          <w:t>User Acc</w:t>
        </w:r>
        <w:r w:rsidRPr="001A3497">
          <w:rPr>
            <w:rStyle w:val="Hyperlink"/>
            <w:lang w:val="en-ZA"/>
          </w:rPr>
          <w:t>e</w:t>
        </w:r>
        <w:r w:rsidRPr="001A3497">
          <w:rPr>
            <w:rStyle w:val="Hyperlink"/>
            <w:lang w:val="en-ZA"/>
          </w:rPr>
          <w:t>ss Levels</w:t>
        </w:r>
      </w:hyperlink>
    </w:p>
    <w:p w:rsidR="006923B8" w:rsidRDefault="006923B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 xml:space="preserve">Username has to be </w:t>
      </w:r>
      <w:r w:rsidR="007643E8">
        <w:rPr>
          <w:lang w:val="en-ZA"/>
        </w:rPr>
        <w:t xml:space="preserve">an </w:t>
      </w:r>
      <w:r>
        <w:rPr>
          <w:lang w:val="en-ZA"/>
        </w:rPr>
        <w:t>Email Address</w:t>
      </w:r>
    </w:p>
    <w:p w:rsidR="006923B8" w:rsidRDefault="006923B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>Username must be unique</w:t>
      </w:r>
    </w:p>
    <w:p w:rsidR="007643E8" w:rsidRDefault="007643E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>Password must be at least 6 characters</w:t>
      </w:r>
    </w:p>
    <w:p w:rsidR="007643E8" w:rsidRDefault="007643E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>Password must include at least 1 digit/number</w:t>
      </w:r>
    </w:p>
    <w:p w:rsidR="007643E8" w:rsidRDefault="007643E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>Password must have at least 1 uppercase character</w:t>
      </w:r>
    </w:p>
    <w:p w:rsidR="007643E8" w:rsidRDefault="007643E8" w:rsidP="007643E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 xml:space="preserve">Password must have at least 1 </w:t>
      </w:r>
      <w:r>
        <w:rPr>
          <w:lang w:val="en-ZA"/>
        </w:rPr>
        <w:t>lower</w:t>
      </w:r>
      <w:r>
        <w:rPr>
          <w:lang w:val="en-ZA"/>
        </w:rPr>
        <w:t>case character</w:t>
      </w:r>
    </w:p>
    <w:p w:rsidR="007643E8" w:rsidRDefault="007643E8" w:rsidP="006923B8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>Password must have at least one special character</w:t>
      </w:r>
    </w:p>
    <w:p w:rsidR="00C67093" w:rsidRPr="00C67093" w:rsidRDefault="001A3497" w:rsidP="00C67093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 xml:space="preserve">After user registration, an email containing </w:t>
      </w:r>
      <w:r w:rsidRPr="00C67093">
        <w:rPr>
          <w:b/>
          <w:lang w:val="en-ZA"/>
        </w:rPr>
        <w:t>username and password</w:t>
      </w:r>
      <w:r w:rsidR="00C67093">
        <w:rPr>
          <w:lang w:val="en-ZA"/>
        </w:rPr>
        <w:t xml:space="preserve"> set</w:t>
      </w:r>
      <w:r>
        <w:rPr>
          <w:lang w:val="en-ZA"/>
        </w:rPr>
        <w:t xml:space="preserve"> is sent to the email address specified as </w:t>
      </w:r>
      <w:r w:rsidR="00C67093">
        <w:rPr>
          <w:lang w:val="en-ZA"/>
        </w:rPr>
        <w:t xml:space="preserve">user’s </w:t>
      </w:r>
      <w:r>
        <w:rPr>
          <w:lang w:val="en-ZA"/>
        </w:rPr>
        <w:t>username</w:t>
      </w:r>
    </w:p>
    <w:p w:rsidR="00814FB1" w:rsidRDefault="00814FB1" w:rsidP="006758B4">
      <w:pPr>
        <w:pStyle w:val="ListParagraph"/>
        <w:numPr>
          <w:ilvl w:val="0"/>
          <w:numId w:val="15"/>
        </w:numPr>
        <w:ind w:left="1728"/>
        <w:rPr>
          <w:lang w:val="en-ZA"/>
        </w:rPr>
      </w:pPr>
      <w:r>
        <w:rPr>
          <w:lang w:val="en-ZA"/>
        </w:rPr>
        <w:t>Configs</w:t>
      </w:r>
    </w:p>
    <w:p w:rsidR="00C67093" w:rsidRDefault="00C67093" w:rsidP="00C67093">
      <w:pPr>
        <w:pStyle w:val="ListParagraph"/>
        <w:numPr>
          <w:ilvl w:val="1"/>
          <w:numId w:val="15"/>
        </w:numPr>
        <w:rPr>
          <w:lang w:val="en-ZA"/>
        </w:rPr>
      </w:pPr>
      <w:r>
        <w:rPr>
          <w:lang w:val="en-ZA"/>
        </w:rPr>
        <w:t>Time set on “Configs” is the time the application is going to send notifications on when the licences are about to expire.</w:t>
      </w:r>
    </w:p>
    <w:p w:rsidR="00C67093" w:rsidRDefault="00C67093" w:rsidP="00C67093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 xml:space="preserve">You can change the default time by clicking </w:t>
      </w:r>
      <w:r w:rsidRPr="00C67093">
        <w:rPr>
          <w:lang w:val="en-ZA"/>
        </w:rPr>
        <w:drawing>
          <wp:inline distT="0" distB="0" distL="0" distR="0" wp14:anchorId="0AF89485" wp14:editId="49CA55EB">
            <wp:extent cx="316924" cy="101600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682" cy="1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93" w:rsidRDefault="00C67093" w:rsidP="00C67093">
      <w:pPr>
        <w:pStyle w:val="ListParagraph"/>
        <w:numPr>
          <w:ilvl w:val="2"/>
          <w:numId w:val="15"/>
        </w:numPr>
        <w:rPr>
          <w:lang w:val="en-ZA"/>
        </w:rPr>
      </w:pPr>
      <w:r>
        <w:rPr>
          <w:lang w:val="en-ZA"/>
        </w:rPr>
        <w:t xml:space="preserve">N.B. The time must be in 24hour format e.g. 09:00, 09:30, 14:10, 17:01 etc. </w:t>
      </w:r>
    </w:p>
    <w:p w:rsidR="0013323F" w:rsidRDefault="0013323F" w:rsidP="0013323F">
      <w:pPr>
        <w:pStyle w:val="ListParagraph"/>
        <w:ind w:left="1440"/>
        <w:rPr>
          <w:lang w:val="en-ZA"/>
        </w:rPr>
      </w:pPr>
    </w:p>
    <w:p w:rsidR="0013323F" w:rsidRDefault="0013323F" w:rsidP="0013323F">
      <w:pPr>
        <w:pStyle w:val="ListParagraph"/>
        <w:ind w:left="1440"/>
        <w:rPr>
          <w:lang w:val="en-ZA"/>
        </w:rPr>
      </w:pPr>
    </w:p>
    <w:p w:rsidR="0013323F" w:rsidRDefault="0013323F" w:rsidP="0013323F">
      <w:pPr>
        <w:pStyle w:val="ListParagraph"/>
        <w:ind w:left="1440"/>
        <w:rPr>
          <w:lang w:val="en-ZA"/>
        </w:rPr>
      </w:pPr>
    </w:p>
    <w:p w:rsidR="0013323F" w:rsidRDefault="0013323F" w:rsidP="001140B2">
      <w:pPr>
        <w:pStyle w:val="ListParagraph"/>
        <w:numPr>
          <w:ilvl w:val="0"/>
          <w:numId w:val="15"/>
        </w:numPr>
        <w:ind w:left="1800"/>
        <w:rPr>
          <w:lang w:val="en-ZA"/>
        </w:rPr>
      </w:pPr>
      <w:r>
        <w:rPr>
          <w:lang w:val="en-ZA"/>
        </w:rPr>
        <w:lastRenderedPageBreak/>
        <w:t>Settings</w:t>
      </w:r>
    </w:p>
    <w:p w:rsidR="0013323F" w:rsidRDefault="0013323F" w:rsidP="001140B2">
      <w:pPr>
        <w:pStyle w:val="ListParagraph"/>
        <w:numPr>
          <w:ilvl w:val="1"/>
          <w:numId w:val="15"/>
        </w:numPr>
        <w:ind w:left="2520"/>
        <w:rPr>
          <w:lang w:val="en-ZA"/>
        </w:rPr>
      </w:pPr>
      <w:r>
        <w:rPr>
          <w:lang w:val="en-ZA"/>
        </w:rPr>
        <w:t>User can manage their Account</w:t>
      </w:r>
    </w:p>
    <w:p w:rsidR="0013323F" w:rsidRDefault="0013323F" w:rsidP="001140B2">
      <w:pPr>
        <w:pStyle w:val="ListParagraph"/>
        <w:ind w:left="2520"/>
        <w:rPr>
          <w:lang w:val="en-ZA"/>
        </w:rPr>
      </w:pPr>
      <w:r w:rsidRPr="0013323F">
        <w:rPr>
          <w:lang w:val="en-ZA"/>
        </w:rPr>
        <w:drawing>
          <wp:inline distT="0" distB="0" distL="0" distR="0" wp14:anchorId="3E9E004F" wp14:editId="6B368799">
            <wp:extent cx="1244600" cy="907946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2055" cy="9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3F" w:rsidRDefault="0013323F" w:rsidP="001140B2">
      <w:pPr>
        <w:pStyle w:val="ListParagraph"/>
        <w:numPr>
          <w:ilvl w:val="0"/>
          <w:numId w:val="16"/>
        </w:numPr>
        <w:ind w:left="3240"/>
        <w:rPr>
          <w:lang w:val="en-ZA"/>
        </w:rPr>
      </w:pPr>
      <w:r>
        <w:rPr>
          <w:lang w:val="en-ZA"/>
        </w:rPr>
        <w:t xml:space="preserve">Edit </w:t>
      </w:r>
      <w:r w:rsidRPr="0013323F">
        <w:rPr>
          <w:b/>
          <w:u w:val="single"/>
          <w:lang w:val="en-ZA"/>
        </w:rPr>
        <w:t>Profile</w:t>
      </w:r>
      <w:r>
        <w:rPr>
          <w:lang w:val="en-ZA"/>
        </w:rPr>
        <w:t xml:space="preserve"> details like Title, First Name, Middle Name, Last Name, Email Address and Phone Number and Save by clicking </w:t>
      </w:r>
      <w:r w:rsidRPr="0013323F">
        <w:rPr>
          <w:lang w:val="en-ZA"/>
        </w:rPr>
        <w:drawing>
          <wp:inline distT="0" distB="0" distL="0" distR="0" wp14:anchorId="03E12B87" wp14:editId="349F13E4">
            <wp:extent cx="266700" cy="18066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822" cy="18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t>when done changing</w:t>
      </w:r>
    </w:p>
    <w:p w:rsidR="0013323F" w:rsidRPr="0013323F" w:rsidRDefault="0013323F" w:rsidP="001140B2">
      <w:pPr>
        <w:pStyle w:val="ListParagraph"/>
        <w:numPr>
          <w:ilvl w:val="0"/>
          <w:numId w:val="16"/>
        </w:numPr>
        <w:ind w:left="3240"/>
        <w:rPr>
          <w:lang w:val="en-ZA"/>
        </w:rPr>
      </w:pPr>
      <w:r>
        <w:rPr>
          <w:lang w:val="en-ZA"/>
        </w:rPr>
        <w:t xml:space="preserve">Change </w:t>
      </w:r>
      <w:r w:rsidRPr="0013323F">
        <w:rPr>
          <w:b/>
          <w:u w:val="single"/>
          <w:lang w:val="en-ZA"/>
        </w:rPr>
        <w:t>Password</w:t>
      </w:r>
    </w:p>
    <w:p w:rsidR="0013323F" w:rsidRPr="001140B2" w:rsidRDefault="0013323F" w:rsidP="001140B2">
      <w:pPr>
        <w:pStyle w:val="ListParagraph"/>
        <w:numPr>
          <w:ilvl w:val="0"/>
          <w:numId w:val="16"/>
        </w:numPr>
        <w:ind w:left="3240"/>
        <w:rPr>
          <w:b/>
          <w:u w:val="single"/>
          <w:lang w:val="en-ZA"/>
        </w:rPr>
      </w:pPr>
      <w:r>
        <w:rPr>
          <w:lang w:val="en-ZA"/>
        </w:rPr>
        <w:t xml:space="preserve">Activate </w:t>
      </w:r>
      <w:r w:rsidRPr="001140B2">
        <w:rPr>
          <w:b/>
          <w:u w:val="single"/>
          <w:lang w:val="en-ZA"/>
        </w:rPr>
        <w:t>Two-Factor</w:t>
      </w:r>
      <w:r w:rsidR="001140B2" w:rsidRPr="001140B2">
        <w:rPr>
          <w:b/>
          <w:u w:val="single"/>
          <w:lang w:val="en-ZA"/>
        </w:rPr>
        <w:t xml:space="preserve"> Authentication</w:t>
      </w:r>
      <w:r w:rsidR="001140B2">
        <w:rPr>
          <w:b/>
          <w:u w:val="single"/>
          <w:lang w:val="en-ZA"/>
        </w:rPr>
        <w:t xml:space="preserve"> </w:t>
      </w:r>
    </w:p>
    <w:p w:rsidR="001140B2" w:rsidRDefault="001140B2" w:rsidP="001140B2">
      <w:pPr>
        <w:pStyle w:val="ListParagraph"/>
        <w:numPr>
          <w:ilvl w:val="0"/>
          <w:numId w:val="16"/>
        </w:numPr>
        <w:ind w:left="3240"/>
        <w:rPr>
          <w:b/>
          <w:u w:val="single"/>
          <w:lang w:val="en-ZA"/>
        </w:rPr>
      </w:pPr>
      <w:r>
        <w:rPr>
          <w:lang w:val="en-ZA"/>
        </w:rPr>
        <w:t xml:space="preserve">Download/Delete </w:t>
      </w:r>
      <w:r w:rsidRPr="001140B2">
        <w:rPr>
          <w:b/>
          <w:u w:val="single"/>
          <w:lang w:val="en-ZA"/>
        </w:rPr>
        <w:t>Personal Data</w:t>
      </w:r>
    </w:p>
    <w:p w:rsidR="001140B2" w:rsidRPr="001140B2" w:rsidRDefault="001140B2" w:rsidP="0013323F">
      <w:pPr>
        <w:pStyle w:val="ListParagraph"/>
        <w:numPr>
          <w:ilvl w:val="0"/>
          <w:numId w:val="16"/>
        </w:numPr>
        <w:rPr>
          <w:b/>
          <w:u w:val="single"/>
          <w:lang w:val="en-ZA"/>
        </w:rPr>
      </w:pPr>
      <w:r>
        <w:rPr>
          <w:lang w:val="en-ZA"/>
        </w:rPr>
        <w:t>View/Delete all application users</w:t>
      </w:r>
    </w:p>
    <w:p w:rsidR="001140B2" w:rsidRPr="001140B2" w:rsidRDefault="001140B2" w:rsidP="001140B2">
      <w:pPr>
        <w:pStyle w:val="ListParagraph"/>
        <w:numPr>
          <w:ilvl w:val="0"/>
          <w:numId w:val="17"/>
        </w:numPr>
        <w:rPr>
          <w:b/>
          <w:u w:val="single"/>
          <w:lang w:val="en-ZA"/>
        </w:rPr>
      </w:pPr>
      <w:r>
        <w:rPr>
          <w:lang w:val="en-ZA"/>
        </w:rPr>
        <w:t xml:space="preserve">Return to Home Page by clicking on </w:t>
      </w:r>
      <w:r w:rsidRPr="001140B2">
        <w:rPr>
          <w:lang w:val="en-ZA"/>
        </w:rPr>
        <w:drawing>
          <wp:inline distT="0" distB="0" distL="0" distR="0" wp14:anchorId="0F4C0998" wp14:editId="1ED26CE2">
            <wp:extent cx="742317" cy="158750"/>
            <wp:effectExtent l="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91655" cy="1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3F" w:rsidRDefault="0013323F" w:rsidP="0013323F">
      <w:pPr>
        <w:pStyle w:val="ListParagraph"/>
        <w:ind w:left="1440"/>
        <w:rPr>
          <w:lang w:val="en-ZA"/>
        </w:rPr>
      </w:pPr>
    </w:p>
    <w:p w:rsidR="00814FB1" w:rsidRDefault="001140B2" w:rsidP="001140B2">
      <w:pPr>
        <w:pStyle w:val="ListParagraph"/>
        <w:numPr>
          <w:ilvl w:val="0"/>
          <w:numId w:val="18"/>
        </w:numPr>
        <w:rPr>
          <w:lang w:val="en-ZA"/>
        </w:rPr>
      </w:pPr>
      <w:r>
        <w:rPr>
          <w:lang w:val="en-ZA"/>
        </w:rPr>
        <w:t>Logout from the application</w:t>
      </w:r>
    </w:p>
    <w:p w:rsidR="001140B2" w:rsidRDefault="001140B2" w:rsidP="001140B2">
      <w:pPr>
        <w:pStyle w:val="ListParagraph"/>
        <w:numPr>
          <w:ilvl w:val="1"/>
          <w:numId w:val="18"/>
        </w:numPr>
        <w:rPr>
          <w:lang w:val="en-ZA"/>
        </w:rPr>
      </w:pPr>
      <w:r>
        <w:rPr>
          <w:lang w:val="en-ZA"/>
        </w:rPr>
        <w:t>By clicking expanding the dropdown with the username and clicking “Logout”</w:t>
      </w:r>
    </w:p>
    <w:p w:rsidR="001140B2" w:rsidRPr="001140B2" w:rsidRDefault="001140B2" w:rsidP="001140B2">
      <w:pPr>
        <w:pStyle w:val="ListParagraph"/>
        <w:ind w:left="2160"/>
        <w:rPr>
          <w:lang w:val="en-ZA"/>
        </w:rPr>
      </w:pPr>
      <w:r w:rsidRPr="0013323F">
        <w:rPr>
          <w:lang w:val="en-ZA"/>
        </w:rPr>
        <w:drawing>
          <wp:inline distT="0" distB="0" distL="0" distR="0" wp14:anchorId="11ED74A9" wp14:editId="5DA13FB3">
            <wp:extent cx="1244600" cy="907946"/>
            <wp:effectExtent l="0" t="0" r="0" b="698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62055" cy="9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75" w:rsidRDefault="00923B75" w:rsidP="009F679B">
      <w:pPr>
        <w:pStyle w:val="Heading2"/>
        <w:ind w:left="1080"/>
        <w:rPr>
          <w:lang w:val="en-ZA"/>
        </w:rPr>
      </w:pPr>
    </w:p>
    <w:sectPr w:rsidR="00923B75">
      <w:headerReference w:type="default" r:id="rId35"/>
      <w:footerReference w:type="default" r:id="rId36"/>
      <w:headerReference w:type="first" r:id="rId3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AB" w:rsidRDefault="00C726AB">
      <w:pPr>
        <w:spacing w:before="0" w:after="0" w:line="240" w:lineRule="auto"/>
      </w:pPr>
      <w:r>
        <w:separator/>
      </w:r>
    </w:p>
  </w:endnote>
  <w:endnote w:type="continuationSeparator" w:id="0">
    <w:p w:rsidR="00C726AB" w:rsidRDefault="00C726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659" w:rsidRDefault="00C726A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2154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AB" w:rsidRDefault="00C726AB">
      <w:pPr>
        <w:spacing w:before="0" w:after="0" w:line="240" w:lineRule="auto"/>
      </w:pPr>
      <w:r>
        <w:separator/>
      </w:r>
    </w:p>
  </w:footnote>
  <w:footnote w:type="continuationSeparator" w:id="0">
    <w:p w:rsidR="00C726AB" w:rsidRDefault="00C726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1D9" w:rsidRDefault="001921D9">
    <w:pPr>
      <w:pStyle w:val="Header"/>
    </w:pPr>
    <w:r>
      <w:rPr>
        <w:noProof/>
        <w:lang w:val="en-ZA" w:eastAsia="en-ZA"/>
      </w:rPr>
      <w:drawing>
        <wp:inline distT="0" distB="0" distL="0" distR="0" wp14:anchorId="4647608F" wp14:editId="3B50240B">
          <wp:extent cx="1085850" cy="285707"/>
          <wp:effectExtent l="0" t="0" r="0" b="63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298" cy="294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1D9" w:rsidRDefault="001921D9">
    <w:pPr>
      <w:pStyle w:val="Header"/>
    </w:pPr>
    <w:r>
      <w:rPr>
        <w:noProof/>
        <w:lang w:val="en-ZA" w:eastAsia="en-ZA"/>
      </w:rPr>
      <w:drawing>
        <wp:inline distT="0" distB="0" distL="0" distR="0">
          <wp:extent cx="1085850" cy="285707"/>
          <wp:effectExtent l="0" t="0" r="0" b="63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298" cy="294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5C60F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BA0DC4"/>
    <w:multiLevelType w:val="hybridMultilevel"/>
    <w:tmpl w:val="01CC528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D73CA64C">
      <w:start w:val="1"/>
      <w:numFmt w:val="bullet"/>
      <w:lvlText w:val="-"/>
      <w:lvlJc w:val="left"/>
      <w:pPr>
        <w:ind w:left="2880" w:hanging="360"/>
      </w:pPr>
      <w:rPr>
        <w:rFonts w:ascii="Constantia" w:eastAsiaTheme="minorHAnsi" w:hAnsi="Constant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CD6C30"/>
    <w:multiLevelType w:val="hybridMultilevel"/>
    <w:tmpl w:val="770A1C0A"/>
    <w:lvl w:ilvl="0" w:tplc="F606E1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BF5BE7"/>
    <w:multiLevelType w:val="hybridMultilevel"/>
    <w:tmpl w:val="D266492A"/>
    <w:lvl w:ilvl="0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8D0A71"/>
    <w:multiLevelType w:val="hybridMultilevel"/>
    <w:tmpl w:val="0ACEEAD2"/>
    <w:lvl w:ilvl="0" w:tplc="1C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FC7375"/>
    <w:multiLevelType w:val="hybridMultilevel"/>
    <w:tmpl w:val="7850FEC8"/>
    <w:lvl w:ilvl="0" w:tplc="D73CA64C">
      <w:start w:val="1"/>
      <w:numFmt w:val="bullet"/>
      <w:lvlText w:val="-"/>
      <w:lvlJc w:val="left"/>
      <w:pPr>
        <w:ind w:left="2880" w:hanging="360"/>
      </w:pPr>
      <w:rPr>
        <w:rFonts w:ascii="Constantia" w:eastAsiaTheme="minorHAnsi" w:hAnsi="Constantia" w:cstheme="minorBidi" w:hint="default"/>
      </w:rPr>
    </w:lvl>
    <w:lvl w:ilvl="1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DEB536B"/>
    <w:multiLevelType w:val="hybridMultilevel"/>
    <w:tmpl w:val="07F6D20E"/>
    <w:lvl w:ilvl="0" w:tplc="D73CA64C">
      <w:start w:val="1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D73CA64C">
      <w:start w:val="1"/>
      <w:numFmt w:val="bullet"/>
      <w:lvlText w:val="-"/>
      <w:lvlJc w:val="left"/>
      <w:pPr>
        <w:ind w:left="1800" w:hanging="360"/>
      </w:pPr>
      <w:rPr>
        <w:rFonts w:ascii="Constantia" w:eastAsiaTheme="minorHAnsi" w:hAnsi="Constantia" w:cstheme="minorBidi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B45842"/>
    <w:multiLevelType w:val="hybridMultilevel"/>
    <w:tmpl w:val="829C2044"/>
    <w:lvl w:ilvl="0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C8E423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D636A3"/>
    <w:multiLevelType w:val="hybridMultilevel"/>
    <w:tmpl w:val="AD36894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3C38A9"/>
    <w:multiLevelType w:val="hybridMultilevel"/>
    <w:tmpl w:val="8AA0A9DC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22E5F"/>
    <w:multiLevelType w:val="hybridMultilevel"/>
    <w:tmpl w:val="78AA92F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12"/>
  </w:num>
  <w:num w:numId="10">
    <w:abstractNumId w:val="10"/>
  </w:num>
  <w:num w:numId="11">
    <w:abstractNumId w:val="2"/>
  </w:num>
  <w:num w:numId="12">
    <w:abstractNumId w:val="9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39"/>
    <w:rsid w:val="000B2C5F"/>
    <w:rsid w:val="000F7031"/>
    <w:rsid w:val="001140B2"/>
    <w:rsid w:val="0013323F"/>
    <w:rsid w:val="001921D9"/>
    <w:rsid w:val="001A3497"/>
    <w:rsid w:val="001A7EB8"/>
    <w:rsid w:val="002135DC"/>
    <w:rsid w:val="00235AEC"/>
    <w:rsid w:val="00266681"/>
    <w:rsid w:val="002814CD"/>
    <w:rsid w:val="00342B91"/>
    <w:rsid w:val="003D5EFA"/>
    <w:rsid w:val="00422392"/>
    <w:rsid w:val="00475492"/>
    <w:rsid w:val="005F13B9"/>
    <w:rsid w:val="006165D7"/>
    <w:rsid w:val="00637CAD"/>
    <w:rsid w:val="006758B4"/>
    <w:rsid w:val="006923B8"/>
    <w:rsid w:val="00730339"/>
    <w:rsid w:val="007643E8"/>
    <w:rsid w:val="007D77D5"/>
    <w:rsid w:val="00814FB1"/>
    <w:rsid w:val="008D7911"/>
    <w:rsid w:val="009103DB"/>
    <w:rsid w:val="00915AF3"/>
    <w:rsid w:val="00923B75"/>
    <w:rsid w:val="00935F33"/>
    <w:rsid w:val="009F679B"/>
    <w:rsid w:val="00A86453"/>
    <w:rsid w:val="00B04258"/>
    <w:rsid w:val="00B52155"/>
    <w:rsid w:val="00B851AD"/>
    <w:rsid w:val="00BF210B"/>
    <w:rsid w:val="00BF559B"/>
    <w:rsid w:val="00C0413B"/>
    <w:rsid w:val="00C67093"/>
    <w:rsid w:val="00C726AB"/>
    <w:rsid w:val="00CA03CA"/>
    <w:rsid w:val="00D161F0"/>
    <w:rsid w:val="00D21545"/>
    <w:rsid w:val="00DF4961"/>
    <w:rsid w:val="00E10029"/>
    <w:rsid w:val="00E75659"/>
    <w:rsid w:val="00F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24ABF8F-59AB-4915-9B96-F1CDA956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21D9"/>
    <w:rPr>
      <w:color w:val="5F7791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B8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hyperlink" Target="http://linkedin.com/in/innocent-skhumbuzo-ngobese-5697a6129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inkedin.com/in/innocent-skhumbuzo-ngobese-5697a6129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21"/>
    <w:rsid w:val="00111721"/>
    <w:rsid w:val="0089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32A8A5395B5D44D388F03D4792A4589B">
    <w:name w:val="32A8A5395B5D44D388F03D4792A4589B"/>
  </w:style>
  <w:style w:type="paragraph" w:customStyle="1" w:styleId="E94188DAAA8246CAA08471CC9B540ECA">
    <w:name w:val="E94188DAAA8246CAA08471CC9B540ECA"/>
  </w:style>
  <w:style w:type="paragraph" w:customStyle="1" w:styleId="7447EF33857242EE88ED76D162E20095">
    <w:name w:val="7447EF33857242EE88ED76D162E20095"/>
  </w:style>
  <w:style w:type="paragraph" w:customStyle="1" w:styleId="C067E379840A425EB02550D718BE5A39">
    <w:name w:val="C067E379840A425EB02550D718BE5A39"/>
  </w:style>
  <w:style w:type="paragraph" w:customStyle="1" w:styleId="3ABEC137F5BF48C5B65B94BD97C96AA8">
    <w:name w:val="3ABEC137F5BF48C5B65B94BD97C96AA8"/>
    <w:rsid w:val="00111721"/>
  </w:style>
  <w:style w:type="paragraph" w:customStyle="1" w:styleId="B3AC74743B67476FA56C64E5C55015BD">
    <w:name w:val="B3AC74743B67476FA56C64E5C55015BD"/>
    <w:rsid w:val="00111721"/>
  </w:style>
  <w:style w:type="paragraph" w:customStyle="1" w:styleId="03CB15D3FB40433B9DCEAC89F7475A52">
    <w:name w:val="03CB15D3FB40433B9DCEAC89F7475A52"/>
    <w:rsid w:val="00111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40013-86F4-494E-97F2-2CF6EBF0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Document</vt:lpstr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Document</dc:title>
  <dc:subject>Licence Solution</dc:subject>
  <dc:creator>Skhumbuzo Ngobese</dc:creator>
  <cp:keywords/>
  <cp:lastModifiedBy>Skhumbuzo Ngobese</cp:lastModifiedBy>
  <cp:revision>3</cp:revision>
  <cp:lastPrinted>2019-10-06T15:20:00Z</cp:lastPrinted>
  <dcterms:created xsi:type="dcterms:W3CDTF">2019-10-06T15:20:00Z</dcterms:created>
  <dcterms:modified xsi:type="dcterms:W3CDTF">2019-10-06T15:21:00Z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